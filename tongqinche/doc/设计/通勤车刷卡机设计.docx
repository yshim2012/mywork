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新宋体" w:hAnsi="新宋体" w:eastAsia="新宋体" w:cs="Arial"/>
          <w:b/>
          <w:color w:val="000000"/>
          <w:lang w:eastAsia="zh-CN"/>
        </w:rPr>
      </w:pPr>
    </w:p>
    <w:p>
      <w:pPr>
        <w:rPr>
          <w:rFonts w:ascii="新宋体" w:hAnsi="新宋体" w:eastAsia="新宋体" w:cs="Arial"/>
          <w:b/>
          <w:color w:val="000000"/>
        </w:rPr>
      </w:pPr>
    </w:p>
    <w:p>
      <w:pPr>
        <w:spacing w:before="2000"/>
        <w:jc w:val="right"/>
        <w:rPr>
          <w:rFonts w:ascii="新宋体" w:hAnsi="新宋体" w:eastAsia="新宋体" w:cs="Arial"/>
          <w:b/>
          <w:color w:val="000000"/>
          <w:sz w:val="40"/>
          <w:szCs w:val="40"/>
          <w:lang w:eastAsia="zh-CN"/>
        </w:rPr>
      </w:pP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  <w:r>
        <w:rPr>
          <w:rFonts w:hint="eastAsia" w:ascii="新宋体" w:hAnsi="新宋体" w:eastAsia="新宋体" w:cs="Arial"/>
          <w:b/>
          <w:color w:val="000000"/>
          <w:sz w:val="40"/>
          <w:szCs w:val="40"/>
          <w:lang w:eastAsia="zh-CN"/>
        </w:rPr>
        <w:tab/>
      </w:r>
    </w:p>
    <w:p>
      <w:pPr>
        <w:spacing w:before="2000"/>
        <w:jc w:val="center"/>
        <w:rPr>
          <w:rFonts w:ascii="新宋体" w:hAnsi="新宋体" w:eastAsia="新宋体" w:cs="Arial"/>
          <w:b/>
          <w:color w:val="000000"/>
          <w:sz w:val="40"/>
          <w:szCs w:val="40"/>
          <w:lang w:eastAsia="zh-CN"/>
        </w:rPr>
      </w:pPr>
    </w:p>
    <w:p>
      <w:pPr>
        <w:wordWrap w:val="0"/>
        <w:spacing w:line="300" w:lineRule="auto"/>
        <w:jc w:val="right"/>
        <w:rPr>
          <w:rFonts w:ascii="新宋体" w:hAnsi="新宋体" w:eastAsia="新宋体" w:cs="Arial"/>
          <w:b/>
          <w:sz w:val="44"/>
          <w:szCs w:val="44"/>
          <w:lang w:eastAsia="zh-CN"/>
        </w:rPr>
      </w:pPr>
      <w:r>
        <w:rPr>
          <w:rFonts w:hint="eastAsia" w:ascii="新宋体" w:hAnsi="新宋体" w:eastAsia="新宋体" w:cs="Arial"/>
          <w:b/>
          <w:sz w:val="44"/>
          <w:szCs w:val="44"/>
          <w:lang w:eastAsia="zh-CN"/>
        </w:rPr>
        <w:t>通勤车刷卡机</w:t>
      </w:r>
    </w:p>
    <w:p>
      <w:pPr>
        <w:wordWrap w:val="0"/>
        <w:spacing w:line="300" w:lineRule="auto"/>
        <w:jc w:val="right"/>
        <w:rPr>
          <w:rFonts w:ascii="新宋体" w:hAnsi="新宋体" w:eastAsia="新宋体" w:cs="Arial"/>
          <w:color w:val="000000"/>
          <w:sz w:val="40"/>
          <w:szCs w:val="40"/>
          <w:lang w:eastAsia="zh-CN"/>
        </w:rPr>
      </w:pPr>
      <w:r>
        <w:rPr>
          <w:rFonts w:hint="eastAsia" w:ascii="新宋体" w:hAnsi="新宋体" w:eastAsia="新宋体" w:cs="Arial"/>
          <w:b/>
          <w:sz w:val="44"/>
          <w:szCs w:val="44"/>
          <w:lang w:eastAsia="zh-CN"/>
        </w:rPr>
        <w:t xml:space="preserve">Design </w:t>
      </w:r>
      <w:r>
        <w:rPr>
          <w:rFonts w:ascii="新宋体" w:hAnsi="新宋体" w:eastAsia="新宋体" w:cs="Arial"/>
          <w:b/>
          <w:sz w:val="44"/>
          <w:szCs w:val="44"/>
          <w:lang w:eastAsia="zh-CN"/>
        </w:rPr>
        <w:t>Specification</w:t>
      </w:r>
    </w:p>
    <w:p>
      <w:pPr>
        <w:jc w:val="center"/>
        <w:rPr>
          <w:rFonts w:ascii="新宋体" w:hAnsi="新宋体" w:eastAsia="新宋体" w:cs="Arial"/>
          <w:color w:val="000000"/>
          <w:sz w:val="40"/>
          <w:lang w:eastAsia="zh-CN"/>
        </w:rPr>
      </w:pPr>
    </w:p>
    <w:p>
      <w:pPr>
        <w:jc w:val="center"/>
        <w:rPr>
          <w:rFonts w:ascii="新宋体" w:hAnsi="新宋体" w:eastAsia="新宋体" w:cs="Arial"/>
          <w:color w:val="000000"/>
          <w:sz w:val="40"/>
          <w:lang w:eastAsia="zh-CN"/>
        </w:rPr>
      </w:pPr>
    </w:p>
    <w:p>
      <w:pPr>
        <w:jc w:val="center"/>
        <w:rPr>
          <w:rFonts w:ascii="新宋体" w:hAnsi="新宋体" w:eastAsia="新宋体" w:cs="Arial"/>
          <w:color w:val="000000"/>
          <w:sz w:val="40"/>
          <w:lang w:eastAsia="zh-CN"/>
        </w:rPr>
      </w:pPr>
    </w:p>
    <w:p>
      <w:pPr>
        <w:jc w:val="center"/>
        <w:rPr>
          <w:rFonts w:ascii="新宋体" w:hAnsi="新宋体" w:eastAsia="新宋体" w:cs="Arial"/>
          <w:color w:val="000000"/>
          <w:sz w:val="40"/>
          <w:lang w:eastAsia="zh-CN"/>
        </w:rPr>
      </w:pPr>
    </w:p>
    <w:p>
      <w:pPr>
        <w:jc w:val="center"/>
        <w:rPr>
          <w:rFonts w:ascii="新宋体" w:hAnsi="新宋体" w:eastAsia="新宋体" w:cs="Arial"/>
          <w:color w:val="000000"/>
          <w:sz w:val="40"/>
          <w:lang w:eastAsia="zh-CN"/>
        </w:rPr>
      </w:pPr>
    </w:p>
    <w:p>
      <w:pPr>
        <w:jc w:val="center"/>
        <w:rPr>
          <w:rFonts w:ascii="新宋体" w:hAnsi="新宋体" w:eastAsia="新宋体" w:cs="Arial"/>
          <w:color w:val="000000"/>
          <w:sz w:val="40"/>
          <w:lang w:eastAsia="zh-CN"/>
        </w:rPr>
      </w:pPr>
    </w:p>
    <w:p>
      <w:pPr>
        <w:jc w:val="center"/>
        <w:rPr>
          <w:rFonts w:ascii="新宋体" w:hAnsi="新宋体" w:eastAsia="新宋体" w:cs="Arial"/>
          <w:color w:val="000000"/>
          <w:sz w:val="40"/>
          <w:lang w:eastAsia="zh-CN"/>
        </w:rPr>
      </w:pPr>
    </w:p>
    <w:p>
      <w:pPr>
        <w:jc w:val="center"/>
        <w:rPr>
          <w:rFonts w:ascii="新宋体" w:hAnsi="新宋体" w:eastAsia="新宋体" w:cs="Arial"/>
          <w:color w:val="000000"/>
          <w:sz w:val="40"/>
          <w:lang w:eastAsia="zh-CN"/>
        </w:rPr>
      </w:pPr>
    </w:p>
    <w:p>
      <w:pPr>
        <w:jc w:val="center"/>
        <w:rPr>
          <w:rFonts w:ascii="新宋体" w:hAnsi="新宋体" w:eastAsia="新宋体" w:cs="Arial"/>
          <w:color w:val="000000"/>
          <w:sz w:val="40"/>
          <w:lang w:eastAsia="zh-CN"/>
        </w:rPr>
      </w:pPr>
    </w:p>
    <w:p>
      <w:pPr>
        <w:jc w:val="center"/>
        <w:rPr>
          <w:rFonts w:ascii="新宋体" w:hAnsi="新宋体" w:eastAsia="新宋体" w:cs="Arial"/>
          <w:color w:val="000000"/>
          <w:sz w:val="40"/>
          <w:lang w:eastAsia="zh-CN"/>
        </w:rPr>
      </w:pPr>
    </w:p>
    <w:p>
      <w:pPr>
        <w:jc w:val="center"/>
        <w:rPr>
          <w:rFonts w:ascii="新宋体" w:hAnsi="新宋体" w:eastAsia="新宋体" w:cs="Arial"/>
          <w:b/>
          <w:color w:val="000000"/>
        </w:rPr>
        <w:sectPr>
          <w:headerReference r:id="rId3" w:type="default"/>
          <w:pgSz w:w="11907" w:h="16840"/>
          <w:pgMar w:top="567" w:right="567" w:bottom="567" w:left="567" w:header="851" w:footer="323" w:gutter="0"/>
          <w:cols w:space="720" w:num="1"/>
        </w:sectPr>
      </w:pPr>
    </w:p>
    <w:p>
      <w:pPr>
        <w:spacing w:line="300" w:lineRule="auto"/>
        <w:jc w:val="right"/>
        <w:rPr>
          <w:rFonts w:ascii="新宋体" w:hAnsi="新宋体" w:eastAsia="新宋体" w:cs="Arial"/>
          <w:kern w:val="2"/>
          <w:szCs w:val="20"/>
          <w:lang w:eastAsia="zh-CN"/>
        </w:rPr>
      </w:pPr>
    </w:p>
    <w:p>
      <w:pPr>
        <w:pStyle w:val="65"/>
        <w:rPr>
          <w:rFonts w:ascii="新宋体" w:hAnsi="新宋体" w:eastAsia="新宋体" w:cs="Arial"/>
          <w:color w:val="000000"/>
          <w:sz w:val="30"/>
          <w:szCs w:val="30"/>
        </w:rPr>
      </w:pPr>
      <w:bookmarkStart w:id="0" w:name="_Toc127550374"/>
      <w:r>
        <w:rPr>
          <w:rFonts w:hint="eastAsia" w:ascii="新宋体" w:hAnsi="新宋体" w:eastAsia="新宋体" w:cs="Arial"/>
          <w:color w:val="000000"/>
          <w:sz w:val="30"/>
          <w:szCs w:val="30"/>
          <w:lang w:eastAsia="zh-CN"/>
        </w:rPr>
        <w:t>文档信息</w:t>
      </w:r>
    </w:p>
    <w:bookmarkEnd w:id="0"/>
    <w:p>
      <w:pPr>
        <w:pStyle w:val="65"/>
        <w:rPr>
          <w:rFonts w:ascii="新宋体" w:hAnsi="新宋体" w:eastAsia="新宋体" w:cs="Arial"/>
          <w:color w:val="000000"/>
          <w:sz w:val="30"/>
          <w:szCs w:val="30"/>
          <w:lang w:eastAsia="zh-CN"/>
        </w:rPr>
      </w:pPr>
      <w:r>
        <w:rPr>
          <w:rFonts w:hint="eastAsia" w:ascii="新宋体" w:hAnsi="新宋体" w:eastAsia="新宋体" w:cs="Arial"/>
          <w:color w:val="000000"/>
          <w:sz w:val="30"/>
          <w:szCs w:val="30"/>
          <w:lang w:eastAsia="zh-CN"/>
        </w:rPr>
        <w:t>审核及签署</w:t>
      </w:r>
    </w:p>
    <w:tbl>
      <w:tblPr>
        <w:tblStyle w:val="39"/>
        <w:tblW w:w="9382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3105"/>
        <w:gridCol w:w="1545"/>
        <w:gridCol w:w="2458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shd w:val="clear" w:color="auto" w:fill="auto"/>
          </w:tcPr>
          <w:p>
            <w:pPr>
              <w:pStyle w:val="61"/>
              <w:keepNext/>
              <w:rPr>
                <w:rFonts w:ascii="新宋体" w:hAnsi="新宋体" w:eastAsia="新宋体" w:cs="Arial"/>
                <w:color w:val="000000"/>
                <w:lang w:eastAsia="zh-CN"/>
              </w:rPr>
            </w:pPr>
            <w:r>
              <w:rPr>
                <w:rFonts w:hint="eastAsia" w:ascii="新宋体" w:hAnsi="新宋体" w:eastAsia="新宋体" w:cs="Arial"/>
                <w:b/>
                <w:color w:val="000000"/>
                <w:lang w:eastAsia="zh-CN"/>
              </w:rPr>
              <w:t>部门/角色</w:t>
            </w:r>
          </w:p>
        </w:tc>
        <w:tc>
          <w:tcPr>
            <w:tcW w:w="3105" w:type="dxa"/>
            <w:shd w:val="clear" w:color="auto" w:fill="auto"/>
          </w:tcPr>
          <w:p>
            <w:pPr>
              <w:pStyle w:val="61"/>
              <w:keepNext/>
              <w:rPr>
                <w:rFonts w:ascii="新宋体" w:hAnsi="新宋体" w:eastAsia="新宋体" w:cs="Arial"/>
                <w:color w:val="000000"/>
              </w:rPr>
            </w:pPr>
            <w:r>
              <w:rPr>
                <w:rFonts w:hint="eastAsia" w:ascii="新宋体" w:hAnsi="新宋体" w:eastAsia="新宋体" w:cs="Arial"/>
                <w:b/>
                <w:color w:val="000000"/>
                <w:lang w:eastAsia="zh-CN"/>
              </w:rPr>
              <w:t>姓名</w:t>
            </w:r>
          </w:p>
        </w:tc>
        <w:tc>
          <w:tcPr>
            <w:tcW w:w="1545" w:type="dxa"/>
            <w:shd w:val="clear" w:color="auto" w:fill="auto"/>
          </w:tcPr>
          <w:p>
            <w:pPr>
              <w:pStyle w:val="61"/>
              <w:keepNext/>
              <w:rPr>
                <w:rFonts w:ascii="新宋体" w:hAnsi="新宋体" w:eastAsia="新宋体" w:cs="Arial"/>
                <w:color w:val="000000"/>
              </w:rPr>
            </w:pPr>
            <w:r>
              <w:rPr>
                <w:rFonts w:hint="eastAsia" w:ascii="新宋体" w:hAnsi="新宋体" w:eastAsia="新宋体" w:cs="Arial"/>
                <w:b/>
                <w:color w:val="000000"/>
                <w:lang w:eastAsia="zh-CN"/>
              </w:rPr>
              <w:t>签名</w:t>
            </w:r>
          </w:p>
        </w:tc>
        <w:tc>
          <w:tcPr>
            <w:tcW w:w="2458" w:type="dxa"/>
            <w:shd w:val="clear" w:color="auto" w:fill="auto"/>
          </w:tcPr>
          <w:p>
            <w:pPr>
              <w:pStyle w:val="61"/>
              <w:keepNext/>
              <w:rPr>
                <w:rFonts w:ascii="新宋体" w:hAnsi="新宋体" w:eastAsia="新宋体" w:cs="Arial"/>
                <w:b/>
                <w:color w:val="000000"/>
                <w:lang w:eastAsia="zh-CN"/>
              </w:rPr>
            </w:pPr>
            <w:r>
              <w:rPr>
                <w:rFonts w:hint="eastAsia" w:ascii="新宋体" w:hAnsi="新宋体" w:eastAsia="新宋体" w:cs="Arial"/>
                <w:b/>
                <w:color w:val="000000"/>
                <w:lang w:eastAsia="zh-CN"/>
              </w:rPr>
              <w:t>时间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74" w:type="dxa"/>
            <w:shd w:val="clear" w:color="auto" w:fill="auto"/>
          </w:tcPr>
          <w:p>
            <w:pPr>
              <w:spacing w:before="120" w:after="60"/>
              <w:rPr>
                <w:rFonts w:ascii="新宋体" w:hAnsi="新宋体" w:eastAsia="新宋体"/>
                <w:b/>
                <w:szCs w:val="22"/>
                <w:lang w:eastAsia="zh-CN"/>
              </w:rPr>
            </w:pPr>
          </w:p>
        </w:tc>
        <w:tc>
          <w:tcPr>
            <w:tcW w:w="3105" w:type="dxa"/>
            <w:shd w:val="clear" w:color="auto" w:fill="auto"/>
          </w:tcPr>
          <w:p>
            <w:pPr>
              <w:pStyle w:val="61"/>
              <w:keepNext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4003" w:type="dxa"/>
            <w:gridSpan w:val="2"/>
            <w:shd w:val="clear" w:color="auto" w:fill="auto"/>
          </w:tcPr>
          <w:p>
            <w:pPr>
              <w:pStyle w:val="61"/>
              <w:keepNext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74" w:type="dxa"/>
            <w:shd w:val="clear" w:color="auto" w:fill="auto"/>
          </w:tcPr>
          <w:p>
            <w:pPr>
              <w:spacing w:before="120" w:after="60"/>
              <w:rPr>
                <w:rFonts w:ascii="新宋体" w:hAnsi="新宋体" w:eastAsia="新宋体" w:cs="Arial"/>
                <w:szCs w:val="22"/>
                <w:lang w:eastAsia="zh-CN"/>
              </w:rPr>
            </w:pPr>
          </w:p>
        </w:tc>
        <w:tc>
          <w:tcPr>
            <w:tcW w:w="3105" w:type="dxa"/>
            <w:shd w:val="clear" w:color="auto" w:fill="auto"/>
          </w:tcPr>
          <w:p>
            <w:pPr>
              <w:spacing w:before="120" w:after="60"/>
              <w:rPr>
                <w:rFonts w:ascii="新宋体" w:hAnsi="新宋体" w:eastAsia="新宋体" w:cs="Arial"/>
                <w:lang w:eastAsia="zh-CN"/>
              </w:rPr>
            </w:pPr>
          </w:p>
        </w:tc>
        <w:tc>
          <w:tcPr>
            <w:tcW w:w="4003" w:type="dxa"/>
            <w:gridSpan w:val="2"/>
            <w:shd w:val="clear" w:color="auto" w:fill="auto"/>
          </w:tcPr>
          <w:p>
            <w:pPr>
              <w:spacing w:before="120" w:after="60"/>
              <w:rPr>
                <w:rFonts w:ascii="新宋体" w:hAnsi="新宋体" w:eastAsia="新宋体" w:cs="Arial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74" w:type="dxa"/>
            <w:shd w:val="clear" w:color="auto" w:fill="auto"/>
          </w:tcPr>
          <w:p>
            <w:pPr>
              <w:spacing w:before="120" w:after="60"/>
              <w:rPr>
                <w:rFonts w:ascii="新宋体" w:hAnsi="新宋体" w:eastAsia="新宋体" w:cs="Arial"/>
                <w:szCs w:val="22"/>
                <w:lang w:eastAsia="zh-CN"/>
              </w:rPr>
            </w:pPr>
          </w:p>
        </w:tc>
        <w:tc>
          <w:tcPr>
            <w:tcW w:w="3105" w:type="dxa"/>
            <w:shd w:val="clear" w:color="auto" w:fill="auto"/>
          </w:tcPr>
          <w:p>
            <w:pPr>
              <w:spacing w:before="120" w:after="60"/>
              <w:rPr>
                <w:rFonts w:ascii="新宋体" w:hAnsi="新宋体" w:eastAsia="新宋体" w:cs="Arial"/>
                <w:lang w:eastAsia="zh-CN"/>
              </w:rPr>
            </w:pPr>
          </w:p>
        </w:tc>
        <w:tc>
          <w:tcPr>
            <w:tcW w:w="4003" w:type="dxa"/>
            <w:gridSpan w:val="2"/>
            <w:shd w:val="clear" w:color="auto" w:fill="auto"/>
          </w:tcPr>
          <w:p>
            <w:pPr>
              <w:spacing w:before="120" w:after="60"/>
              <w:rPr>
                <w:rFonts w:ascii="新宋体" w:hAnsi="新宋体" w:eastAsia="新宋体" w:cs="Arial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74" w:type="dxa"/>
            <w:shd w:val="clear" w:color="auto" w:fill="auto"/>
          </w:tcPr>
          <w:p>
            <w:pPr>
              <w:spacing w:before="120" w:after="60"/>
              <w:rPr>
                <w:rFonts w:ascii="新宋体" w:hAnsi="新宋体" w:eastAsia="新宋体" w:cs="Arial"/>
                <w:szCs w:val="22"/>
                <w:lang w:eastAsia="zh-CN"/>
              </w:rPr>
            </w:pPr>
          </w:p>
        </w:tc>
        <w:tc>
          <w:tcPr>
            <w:tcW w:w="3105" w:type="dxa"/>
            <w:shd w:val="clear" w:color="auto" w:fill="auto"/>
          </w:tcPr>
          <w:p>
            <w:pPr>
              <w:spacing w:before="120" w:after="60"/>
              <w:rPr>
                <w:rFonts w:ascii="新宋体" w:hAnsi="新宋体" w:eastAsia="新宋体" w:cs="Arial"/>
                <w:lang w:eastAsia="zh-CN"/>
              </w:rPr>
            </w:pPr>
          </w:p>
        </w:tc>
        <w:tc>
          <w:tcPr>
            <w:tcW w:w="4003" w:type="dxa"/>
            <w:gridSpan w:val="2"/>
            <w:shd w:val="clear" w:color="auto" w:fill="auto"/>
          </w:tcPr>
          <w:p>
            <w:pPr>
              <w:spacing w:before="120" w:after="60"/>
              <w:rPr>
                <w:rFonts w:ascii="新宋体" w:hAnsi="新宋体" w:eastAsia="新宋体" w:cs="Arial"/>
                <w:lang w:eastAsia="zh-CN"/>
              </w:rPr>
            </w:pPr>
          </w:p>
        </w:tc>
      </w:tr>
    </w:tbl>
    <w:p>
      <w:pPr>
        <w:rPr>
          <w:rFonts w:ascii="新宋体" w:hAnsi="新宋体" w:eastAsia="新宋体"/>
          <w:lang w:eastAsia="zh-CN"/>
        </w:rPr>
      </w:pPr>
    </w:p>
    <w:p>
      <w:pPr>
        <w:pStyle w:val="65"/>
        <w:rPr>
          <w:rFonts w:ascii="新宋体" w:hAnsi="新宋体" w:eastAsia="新宋体" w:cs="Arial"/>
          <w:color w:val="000000"/>
          <w:sz w:val="30"/>
          <w:szCs w:val="30"/>
          <w:lang w:eastAsia="zh-CN"/>
        </w:rPr>
      </w:pPr>
      <w:r>
        <w:rPr>
          <w:rFonts w:hint="eastAsia" w:ascii="新宋体" w:hAnsi="新宋体" w:eastAsia="新宋体" w:cs="Arial"/>
          <w:color w:val="000000"/>
          <w:sz w:val="30"/>
          <w:szCs w:val="30"/>
          <w:lang w:eastAsia="zh-CN"/>
        </w:rPr>
        <w:t>文档历史</w:t>
      </w:r>
    </w:p>
    <w:tbl>
      <w:tblPr>
        <w:tblStyle w:val="39"/>
        <w:tblW w:w="9379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3438"/>
        <w:gridCol w:w="2166"/>
        <w:gridCol w:w="241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shd w:val="clear" w:color="auto" w:fill="auto"/>
            <w:vAlign w:val="bottom"/>
          </w:tcPr>
          <w:p>
            <w:pPr>
              <w:pStyle w:val="61"/>
              <w:keepNext/>
              <w:spacing w:line="260" w:lineRule="atLeast"/>
              <w:jc w:val="both"/>
              <w:rPr>
                <w:rFonts w:ascii="新宋体" w:hAnsi="新宋体" w:eastAsia="新宋体" w:cs="Arial"/>
                <w:b/>
                <w:color w:val="000000"/>
                <w:lang w:eastAsia="zh-CN"/>
              </w:rPr>
            </w:pPr>
            <w:r>
              <w:rPr>
                <w:rFonts w:hint="eastAsia" w:ascii="新宋体" w:hAnsi="新宋体" w:eastAsia="新宋体" w:cs="Arial"/>
                <w:b/>
                <w:color w:val="000000"/>
                <w:lang w:eastAsia="zh-CN"/>
              </w:rPr>
              <w:t>版本</w:t>
            </w:r>
          </w:p>
        </w:tc>
        <w:tc>
          <w:tcPr>
            <w:tcW w:w="3438" w:type="dxa"/>
            <w:shd w:val="clear" w:color="auto" w:fill="auto"/>
            <w:vAlign w:val="bottom"/>
          </w:tcPr>
          <w:p>
            <w:pPr>
              <w:pStyle w:val="61"/>
              <w:keepNext/>
              <w:spacing w:line="260" w:lineRule="atLeast"/>
              <w:jc w:val="both"/>
              <w:rPr>
                <w:rFonts w:ascii="新宋体" w:hAnsi="新宋体" w:eastAsia="新宋体" w:cs="Arial"/>
                <w:b/>
                <w:color w:val="000000"/>
                <w:lang w:eastAsia="zh-CN"/>
              </w:rPr>
            </w:pPr>
            <w:r>
              <w:rPr>
                <w:rFonts w:hint="eastAsia" w:ascii="新宋体" w:hAnsi="新宋体" w:eastAsia="新宋体" w:cs="Arial"/>
                <w:b/>
                <w:color w:val="000000"/>
                <w:lang w:eastAsia="zh-CN"/>
              </w:rPr>
              <w:t>说明</w:t>
            </w:r>
          </w:p>
        </w:tc>
        <w:tc>
          <w:tcPr>
            <w:tcW w:w="2166" w:type="dxa"/>
            <w:shd w:val="clear" w:color="auto" w:fill="auto"/>
            <w:vAlign w:val="bottom"/>
          </w:tcPr>
          <w:p>
            <w:pPr>
              <w:pStyle w:val="61"/>
              <w:keepNext/>
              <w:spacing w:line="260" w:lineRule="atLeast"/>
              <w:jc w:val="both"/>
              <w:rPr>
                <w:rFonts w:ascii="新宋体" w:hAnsi="新宋体" w:eastAsia="新宋体" w:cs="Arial"/>
                <w:b/>
                <w:color w:val="000000"/>
                <w:lang w:eastAsia="zh-CN"/>
              </w:rPr>
            </w:pPr>
            <w:r>
              <w:rPr>
                <w:rFonts w:hint="eastAsia" w:ascii="新宋体" w:hAnsi="新宋体" w:eastAsia="新宋体" w:cs="Arial"/>
                <w:b/>
                <w:color w:val="000000"/>
                <w:lang w:eastAsia="zh-CN"/>
              </w:rPr>
              <w:t>操作人</w:t>
            </w:r>
          </w:p>
        </w:tc>
        <w:tc>
          <w:tcPr>
            <w:tcW w:w="2416" w:type="dxa"/>
            <w:shd w:val="clear" w:color="auto" w:fill="auto"/>
            <w:vAlign w:val="bottom"/>
          </w:tcPr>
          <w:p>
            <w:pPr>
              <w:pStyle w:val="61"/>
              <w:keepNext/>
              <w:spacing w:line="260" w:lineRule="atLeast"/>
              <w:jc w:val="both"/>
              <w:rPr>
                <w:rFonts w:ascii="新宋体" w:hAnsi="新宋体" w:eastAsia="新宋体" w:cs="Arial"/>
                <w:b/>
                <w:color w:val="000000"/>
                <w:lang w:eastAsia="zh-CN"/>
              </w:rPr>
            </w:pPr>
            <w:r>
              <w:rPr>
                <w:rFonts w:hint="eastAsia" w:ascii="新宋体" w:hAnsi="新宋体" w:eastAsia="新宋体" w:cs="Arial"/>
                <w:b/>
                <w:color w:val="000000"/>
                <w:lang w:eastAsia="zh-CN"/>
              </w:rPr>
              <w:t>完成时间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  <w:r>
              <w:rPr>
                <w:rFonts w:hint="eastAsia" w:ascii="新宋体" w:hAnsi="新宋体" w:eastAsia="新宋体" w:cs="Arial"/>
                <w:color w:val="000000"/>
                <w:lang w:eastAsia="zh-CN"/>
              </w:rPr>
              <w:t>V</w:t>
            </w:r>
            <w:r>
              <w:rPr>
                <w:rFonts w:ascii="新宋体" w:hAnsi="新宋体" w:eastAsia="新宋体" w:cs="Arial"/>
                <w:color w:val="000000"/>
                <w:lang w:eastAsia="zh-CN"/>
              </w:rPr>
              <w:t>1.0</w:t>
            </w:r>
          </w:p>
        </w:tc>
        <w:tc>
          <w:tcPr>
            <w:tcW w:w="3438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  <w:r>
              <w:rPr>
                <w:rFonts w:hint="eastAsia" w:ascii="新宋体" w:hAnsi="新宋体" w:eastAsia="新宋体" w:cs="Arial"/>
                <w:color w:val="000000"/>
                <w:lang w:eastAsia="zh-CN"/>
              </w:rPr>
              <w:t>创建文档</w:t>
            </w:r>
          </w:p>
        </w:tc>
        <w:tc>
          <w:tcPr>
            <w:tcW w:w="2166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  <w:r>
              <w:rPr>
                <w:rFonts w:ascii="新宋体" w:hAnsi="新宋体" w:eastAsia="新宋体" w:cs="Arial"/>
                <w:color w:val="000000"/>
                <w:lang w:eastAsia="zh-CN"/>
              </w:rPr>
              <w:t>Samuel Wang</w:t>
            </w:r>
          </w:p>
        </w:tc>
        <w:tc>
          <w:tcPr>
            <w:tcW w:w="2416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  <w:r>
              <w:rPr>
                <w:rFonts w:hint="eastAsia" w:ascii="新宋体" w:hAnsi="新宋体" w:eastAsia="新宋体" w:cs="Arial"/>
                <w:color w:val="000000"/>
                <w:lang w:eastAsia="zh-CN"/>
              </w:rPr>
              <w:t>7</w:t>
            </w:r>
            <w:r>
              <w:rPr>
                <w:rFonts w:ascii="新宋体" w:hAnsi="新宋体" w:eastAsia="新宋体" w:cs="Arial"/>
                <w:color w:val="000000"/>
                <w:lang w:eastAsia="zh-CN"/>
              </w:rPr>
              <w:t>/</w:t>
            </w:r>
            <w:r>
              <w:rPr>
                <w:rFonts w:hint="eastAsia" w:ascii="新宋体" w:hAnsi="新宋体" w:eastAsia="新宋体" w:cs="Arial"/>
                <w:color w:val="000000"/>
                <w:lang w:eastAsia="zh-CN"/>
              </w:rPr>
              <w:t>18</w:t>
            </w:r>
            <w:r>
              <w:rPr>
                <w:rFonts w:ascii="新宋体" w:hAnsi="新宋体" w:eastAsia="新宋体" w:cs="Arial"/>
                <w:color w:val="000000"/>
                <w:lang w:eastAsia="zh-CN"/>
              </w:rPr>
              <w:t>/201</w:t>
            </w:r>
            <w:r>
              <w:rPr>
                <w:rFonts w:hint="eastAsia" w:ascii="新宋体" w:hAnsi="新宋体" w:eastAsia="新宋体" w:cs="Arial"/>
                <w:color w:val="000000"/>
                <w:lang w:eastAsia="zh-CN"/>
              </w:rPr>
              <w:t>7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3438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2166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2416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3438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2166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2416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3438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2166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2416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3438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2166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2416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3438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2166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  <w:tc>
          <w:tcPr>
            <w:tcW w:w="2416" w:type="dxa"/>
            <w:shd w:val="clear" w:color="auto" w:fill="auto"/>
            <w:vAlign w:val="bottom"/>
          </w:tcPr>
          <w:p>
            <w:pPr>
              <w:pStyle w:val="61"/>
              <w:keepNext/>
              <w:jc w:val="both"/>
              <w:rPr>
                <w:rFonts w:ascii="新宋体" w:hAnsi="新宋体" w:eastAsia="新宋体" w:cs="Arial"/>
                <w:color w:val="000000"/>
                <w:lang w:eastAsia="zh-CN"/>
              </w:rPr>
            </w:pPr>
          </w:p>
        </w:tc>
      </w:tr>
    </w:tbl>
    <w:p>
      <w:pPr>
        <w:pStyle w:val="3"/>
        <w:rPr>
          <w:rFonts w:ascii="新宋体" w:hAnsi="新宋体" w:eastAsia="新宋体"/>
        </w:rPr>
      </w:pPr>
    </w:p>
    <w:p>
      <w:pPr>
        <w:pStyle w:val="56"/>
        <w:spacing w:after="180"/>
        <w:jc w:val="center"/>
        <w:rPr>
          <w:rFonts w:ascii="新宋体" w:hAnsi="新宋体" w:eastAsia="新宋体" w:cs="Arial"/>
          <w:color w:val="000000"/>
          <w:lang w:eastAsia="zh-CN"/>
        </w:rPr>
      </w:pPr>
      <w:r>
        <w:rPr>
          <w:rFonts w:ascii="新宋体" w:hAnsi="新宋体" w:eastAsia="新宋体" w:cs="Arial"/>
          <w:color w:val="000000"/>
          <w:lang w:eastAsia="zh-CN"/>
        </w:rPr>
        <w:br w:type="page"/>
      </w:r>
      <w:r>
        <w:rPr>
          <w:rFonts w:hint="eastAsia" w:ascii="新宋体" w:hAnsi="新宋体" w:eastAsia="新宋体" w:cs="Arial"/>
          <w:color w:val="000000"/>
          <w:lang w:eastAsia="zh-CN"/>
        </w:rPr>
        <w:t>目录</w:t>
      </w:r>
    </w:p>
    <w:p>
      <w:pPr>
        <w:pStyle w:val="24"/>
        <w:tabs>
          <w:tab w:val="right" w:leader="dot" w:pos="9629"/>
          <w:tab w:val="clear" w:pos="440"/>
          <w:tab w:val="clear" w:pos="9639"/>
        </w:tabs>
      </w:pPr>
      <w:r>
        <w:rPr>
          <w:rFonts w:ascii="新宋体" w:hAnsi="新宋体" w:eastAsia="新宋体" w:cs="Arial"/>
          <w:bCs w:val="0"/>
          <w:caps/>
          <w:color w:val="000000"/>
          <w:sz w:val="20"/>
        </w:rPr>
        <w:fldChar w:fldCharType="begin"/>
      </w:r>
      <w:r>
        <w:rPr>
          <w:rFonts w:ascii="新宋体" w:hAnsi="新宋体" w:eastAsia="新宋体" w:cs="Arial"/>
          <w:caps/>
          <w:color w:val="000000"/>
          <w:sz w:val="20"/>
          <w:lang w:eastAsia="zh-CN"/>
        </w:rPr>
        <w:instrText xml:space="preserve"> TOC \o "1-4" \u </w:instrText>
      </w:r>
      <w:r>
        <w:rPr>
          <w:rFonts w:ascii="新宋体" w:hAnsi="新宋体" w:eastAsia="新宋体" w:cs="Arial"/>
          <w:bCs w:val="0"/>
          <w:caps/>
          <w:color w:val="000000"/>
          <w:sz w:val="20"/>
        </w:rPr>
        <w:fldChar w:fldCharType="separate"/>
      </w:r>
      <w:r>
        <w:rPr>
          <w:rFonts w:hint="default" w:ascii="新宋体" w:hAnsi="新宋体" w:eastAsia="新宋体" w:cs="Times New Roman"/>
          <w:color w:val="000000"/>
          <w:lang w:eastAsia="zh-CN"/>
        </w:rPr>
        <w:t xml:space="preserve">1 </w:t>
      </w:r>
      <w:r>
        <w:rPr>
          <w:rFonts w:hint="eastAsia" w:ascii="新宋体" w:hAnsi="新宋体" w:eastAsia="新宋体"/>
          <w:color w:val="000000"/>
          <w:lang w:eastAsia="zh-CN"/>
        </w:rPr>
        <w:t>接口数据库</w:t>
      </w:r>
      <w:r>
        <w:tab/>
      </w:r>
      <w:r>
        <w:fldChar w:fldCharType="begin"/>
      </w:r>
      <w:r>
        <w:instrText xml:space="preserve"> PAGEREF _Toc20859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9629"/>
          <w:tab w:val="clear" w:pos="440"/>
          <w:tab w:val="clear" w:pos="9639"/>
        </w:tabs>
      </w:pPr>
      <w:r>
        <w:rPr>
          <w:rFonts w:hint="default" w:ascii="新宋体" w:hAnsi="新宋体" w:eastAsia="新宋体" w:cs="Times New Roman"/>
          <w:color w:val="000000"/>
          <w:lang w:eastAsia="zh-CN"/>
        </w:rPr>
        <w:t xml:space="preserve">2 </w:t>
      </w:r>
      <w:r>
        <w:rPr>
          <w:rFonts w:hint="eastAsia" w:ascii="新宋体" w:hAnsi="新宋体" w:eastAsia="新宋体"/>
          <w:color w:val="000000"/>
          <w:lang w:eastAsia="zh-CN"/>
        </w:rPr>
        <w:t>前置机从后台获取数据接口</w:t>
      </w:r>
      <w:r>
        <w:tab/>
      </w:r>
      <w:r>
        <w:fldChar w:fldCharType="begin"/>
      </w:r>
      <w:r>
        <w:instrText xml:space="preserve"> PAGEREF _Toc14550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ascii="新宋体" w:hAnsi="新宋体" w:eastAsia="新宋体" w:cs="Times New Roman"/>
          <w:color w:val="000000"/>
          <w:lang w:eastAsia="zh-CN"/>
        </w:rPr>
        <w:t xml:space="preserve">2.1 </w:t>
      </w:r>
      <w:r>
        <w:rPr>
          <w:rFonts w:hint="eastAsia" w:ascii="新宋体" w:hAnsi="新宋体" w:eastAsia="新宋体"/>
          <w:lang w:eastAsia="zh-CN"/>
        </w:rPr>
        <w:t>约定</w:t>
      </w:r>
      <w:r>
        <w:tab/>
      </w:r>
      <w:r>
        <w:fldChar w:fldCharType="begin"/>
      </w:r>
      <w:r>
        <w:instrText xml:space="preserve"> PAGEREF _Toc21197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ascii="新宋体" w:hAnsi="新宋体" w:eastAsia="新宋体" w:cs="Times New Roman"/>
          <w:color w:val="000000"/>
          <w:lang w:eastAsia="zh-CN"/>
        </w:rPr>
        <w:t xml:space="preserve">2.2 </w:t>
      </w:r>
      <w:r>
        <w:rPr>
          <w:rFonts w:hint="eastAsia" w:ascii="新宋体" w:hAnsi="新宋体" w:eastAsia="新宋体"/>
          <w:lang w:eastAsia="zh-CN"/>
        </w:rPr>
        <w:t>白名单</w:t>
      </w:r>
      <w:r>
        <w:tab/>
      </w:r>
      <w:r>
        <w:fldChar w:fldCharType="begin"/>
      </w:r>
      <w:r>
        <w:instrText xml:space="preserve"> PAGEREF _Toc26238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2.2.1 </w:t>
      </w:r>
      <w:r>
        <w:rPr>
          <w:rFonts w:hint="eastAsia" w:ascii="新宋体" w:hAnsi="新宋体" w:eastAsia="新宋体"/>
          <w:lang w:eastAsia="zh-CN"/>
        </w:rPr>
        <w:t>表名</w:t>
      </w:r>
      <w:r>
        <w:tab/>
      </w:r>
      <w:r>
        <w:fldChar w:fldCharType="begin"/>
      </w:r>
      <w:r>
        <w:instrText xml:space="preserve"> PAGEREF _Toc20890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cs="Times New Roman"/>
          <w:lang w:eastAsia="zh-CN"/>
        </w:rPr>
        <w:t xml:space="preserve">2.2.2 </w:t>
      </w:r>
      <w:r>
        <w:rPr>
          <w:rFonts w:hint="eastAsia"/>
          <w:lang w:eastAsia="zh-CN"/>
        </w:rPr>
        <w:t>字段</w:t>
      </w:r>
      <w:r>
        <w:tab/>
      </w:r>
      <w:r>
        <w:fldChar w:fldCharType="begin"/>
      </w:r>
      <w:r>
        <w:instrText xml:space="preserve"> PAGEREF _Toc31980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cs="Times New Roman"/>
          <w:color w:val="000000"/>
          <w:lang w:eastAsia="zh-CN"/>
        </w:rPr>
        <w:t xml:space="preserve">2.3 </w:t>
      </w:r>
      <w:r>
        <w:rPr>
          <w:lang w:eastAsia="zh-CN"/>
        </w:rPr>
        <w:t>黑名单</w:t>
      </w:r>
      <w:r>
        <w:tab/>
      </w:r>
      <w:r>
        <w:fldChar w:fldCharType="begin"/>
      </w:r>
      <w:r>
        <w:instrText xml:space="preserve"> PAGEREF _Toc22388 </w:instrText>
      </w:r>
      <w:r>
        <w:fldChar w:fldCharType="separate"/>
      </w:r>
      <w:r>
        <w:t>5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2.3.1 </w:t>
      </w:r>
      <w:r>
        <w:rPr>
          <w:rFonts w:hint="eastAsia" w:ascii="新宋体" w:hAnsi="新宋体" w:eastAsia="新宋体"/>
          <w:lang w:eastAsia="zh-CN"/>
        </w:rPr>
        <w:t>表名</w:t>
      </w:r>
      <w:r>
        <w:tab/>
      </w:r>
      <w:r>
        <w:fldChar w:fldCharType="begin"/>
      </w:r>
      <w:r>
        <w:instrText xml:space="preserve"> PAGEREF _Toc2834 </w:instrText>
      </w:r>
      <w:r>
        <w:fldChar w:fldCharType="separate"/>
      </w:r>
      <w:r>
        <w:t>5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cs="Times New Roman"/>
          <w:lang w:eastAsia="zh-CN"/>
        </w:rPr>
        <w:t xml:space="preserve">2.3.2 </w:t>
      </w:r>
      <w:r>
        <w:rPr>
          <w:rFonts w:hint="eastAsia" w:ascii="新宋体" w:hAnsi="新宋体" w:eastAsia="新宋体"/>
          <w:lang w:eastAsia="zh-CN"/>
        </w:rPr>
        <w:t>字段</w:t>
      </w:r>
      <w:r>
        <w:tab/>
      </w:r>
      <w:r>
        <w:fldChar w:fldCharType="begin"/>
      </w:r>
      <w:r>
        <w:instrText xml:space="preserve"> PAGEREF _Toc23689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cs="Times New Roman"/>
          <w:color w:val="000000"/>
          <w:lang w:eastAsia="zh-CN"/>
        </w:rPr>
        <w:t xml:space="preserve">2.4 </w:t>
      </w:r>
      <w:r>
        <w:rPr>
          <w:lang w:eastAsia="zh-CN"/>
        </w:rPr>
        <w:t>预约名单</w:t>
      </w:r>
      <w:r>
        <w:tab/>
      </w:r>
      <w:r>
        <w:fldChar w:fldCharType="begin"/>
      </w:r>
      <w:r>
        <w:instrText xml:space="preserve"> PAGEREF _Toc16736 </w:instrText>
      </w:r>
      <w:r>
        <w:fldChar w:fldCharType="separate"/>
      </w:r>
      <w:r>
        <w:t>5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2.4.1 </w:t>
      </w:r>
      <w:r>
        <w:rPr>
          <w:rFonts w:hint="eastAsia" w:ascii="新宋体" w:hAnsi="新宋体" w:eastAsia="新宋体"/>
          <w:lang w:eastAsia="zh-CN"/>
        </w:rPr>
        <w:t>表名</w:t>
      </w:r>
      <w:r>
        <w:tab/>
      </w:r>
      <w:r>
        <w:fldChar w:fldCharType="begin"/>
      </w:r>
      <w:r>
        <w:instrText xml:space="preserve"> PAGEREF _Toc27802 </w:instrText>
      </w:r>
      <w:r>
        <w:fldChar w:fldCharType="separate"/>
      </w:r>
      <w:r>
        <w:t>5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cs="Times New Roman"/>
          <w:lang w:eastAsia="zh-CN"/>
        </w:rPr>
        <w:t xml:space="preserve">2.4.2 </w:t>
      </w:r>
      <w:r>
        <w:rPr>
          <w:rFonts w:hint="eastAsia"/>
          <w:lang w:eastAsia="zh-CN"/>
        </w:rPr>
        <w:t>字段</w:t>
      </w:r>
      <w:r>
        <w:tab/>
      </w:r>
      <w:r>
        <w:fldChar w:fldCharType="begin"/>
      </w:r>
      <w:r>
        <w:instrText xml:space="preserve"> PAGEREF _Toc27994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cs="Times New Roman"/>
          <w:color w:val="000000"/>
          <w:lang w:eastAsia="zh-CN"/>
        </w:rPr>
        <w:t xml:space="preserve">2.5 </w:t>
      </w:r>
      <w:r>
        <w:rPr>
          <w:rFonts w:hint="eastAsia"/>
          <w:lang w:eastAsia="zh-CN"/>
        </w:rPr>
        <w:t>余额不足名单</w:t>
      </w:r>
      <w:r>
        <w:tab/>
      </w:r>
      <w:r>
        <w:fldChar w:fldCharType="begin"/>
      </w:r>
      <w:r>
        <w:instrText xml:space="preserve"> PAGEREF _Toc29884 </w:instrText>
      </w:r>
      <w:r>
        <w:fldChar w:fldCharType="separate"/>
      </w:r>
      <w:r>
        <w:t>5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2.5.1 </w:t>
      </w:r>
      <w:r>
        <w:rPr>
          <w:rFonts w:hint="eastAsia" w:ascii="新宋体" w:hAnsi="新宋体" w:eastAsia="新宋体"/>
          <w:lang w:eastAsia="zh-CN"/>
        </w:rPr>
        <w:t>表名</w:t>
      </w:r>
      <w:r>
        <w:tab/>
      </w:r>
      <w:r>
        <w:fldChar w:fldCharType="begin"/>
      </w:r>
      <w:r>
        <w:instrText xml:space="preserve"> PAGEREF _Toc20195 </w:instrText>
      </w:r>
      <w:r>
        <w:fldChar w:fldCharType="separate"/>
      </w:r>
      <w:r>
        <w:t>5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cs="Times New Roman"/>
          <w:lang w:eastAsia="zh-CN"/>
        </w:rPr>
        <w:t xml:space="preserve">2.5.2 </w:t>
      </w:r>
      <w:r>
        <w:rPr>
          <w:rFonts w:hint="eastAsia"/>
          <w:lang w:eastAsia="zh-CN"/>
        </w:rPr>
        <w:t>字段</w:t>
      </w:r>
      <w:r>
        <w:tab/>
      </w:r>
      <w:r>
        <w:fldChar w:fldCharType="begin"/>
      </w:r>
      <w:r>
        <w:instrText xml:space="preserve"> PAGEREF _Toc2044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cs="Times New Roman"/>
          <w:color w:val="000000"/>
          <w:lang w:eastAsia="zh-CN"/>
        </w:rPr>
        <w:t xml:space="preserve">2.6 </w:t>
      </w:r>
      <w:r>
        <w:rPr>
          <w:lang w:eastAsia="zh-CN"/>
        </w:rPr>
        <w:t>路线站点</w:t>
      </w:r>
      <w:r>
        <w:tab/>
      </w:r>
      <w:r>
        <w:fldChar w:fldCharType="begin"/>
      </w:r>
      <w:r>
        <w:instrText xml:space="preserve"> PAGEREF _Toc31926 </w:instrText>
      </w:r>
      <w:r>
        <w:fldChar w:fldCharType="separate"/>
      </w:r>
      <w:r>
        <w:t>6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2.6.1 </w:t>
      </w:r>
      <w:r>
        <w:rPr>
          <w:rFonts w:hint="eastAsia" w:ascii="新宋体" w:hAnsi="新宋体" w:eastAsia="新宋体"/>
          <w:lang w:eastAsia="zh-CN"/>
        </w:rPr>
        <w:t>表名</w:t>
      </w:r>
      <w:r>
        <w:tab/>
      </w:r>
      <w:r>
        <w:fldChar w:fldCharType="begin"/>
      </w:r>
      <w:r>
        <w:instrText xml:space="preserve"> PAGEREF _Toc6758 </w:instrText>
      </w:r>
      <w:r>
        <w:fldChar w:fldCharType="separate"/>
      </w:r>
      <w:r>
        <w:t>6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2.6.2 </w:t>
      </w:r>
      <w:r>
        <w:rPr>
          <w:rFonts w:hint="eastAsia" w:ascii="新宋体" w:hAnsi="新宋体" w:eastAsia="新宋体"/>
          <w:lang w:eastAsia="zh-CN"/>
        </w:rPr>
        <w:t>字段</w:t>
      </w:r>
      <w:r>
        <w:tab/>
      </w:r>
      <w:r>
        <w:fldChar w:fldCharType="begin"/>
      </w:r>
      <w:r>
        <w:instrText xml:space="preserve"> PAGEREF _Toc31215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629"/>
          <w:tab w:val="clear" w:pos="440"/>
          <w:tab w:val="clear" w:pos="9639"/>
        </w:tabs>
      </w:pPr>
      <w:r>
        <w:rPr>
          <w:rFonts w:hint="default" w:eastAsia="宋体" w:cs="Times New Roman"/>
          <w:color w:val="000000"/>
          <w:lang w:val="en-US" w:eastAsia="zh-CN"/>
        </w:rPr>
        <w:t xml:space="preserve">3 </w:t>
      </w:r>
      <w:r>
        <w:rPr>
          <w:rFonts w:hint="eastAsia" w:ascii="新宋体" w:hAnsi="新宋体" w:eastAsia="新宋体"/>
          <w:color w:val="000000"/>
          <w:lang w:eastAsia="zh-CN"/>
        </w:rPr>
        <w:t>POS机从前置机获取数据（略）</w:t>
      </w:r>
      <w:r>
        <w:tab/>
      </w:r>
      <w:r>
        <w:fldChar w:fldCharType="begin"/>
      </w:r>
      <w:r>
        <w:instrText xml:space="preserve"> PAGEREF _Toc27899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629"/>
          <w:tab w:val="clear" w:pos="440"/>
          <w:tab w:val="clear" w:pos="9639"/>
        </w:tabs>
      </w:pPr>
      <w:r>
        <w:rPr>
          <w:rFonts w:hint="default" w:ascii="新宋体" w:hAnsi="新宋体" w:eastAsia="新宋体" w:cs="Times New Roman"/>
          <w:color w:val="000000"/>
          <w:lang w:eastAsia="zh-CN"/>
        </w:rPr>
        <w:t xml:space="preserve">4 </w:t>
      </w:r>
      <w:r>
        <w:rPr>
          <w:rFonts w:hint="eastAsia" w:ascii="新宋体" w:hAnsi="新宋体" w:eastAsia="新宋体"/>
          <w:color w:val="000000"/>
          <w:lang w:eastAsia="zh-CN"/>
        </w:rPr>
        <w:t>POS机刷卡</w:t>
      </w:r>
      <w:r>
        <w:tab/>
      </w:r>
      <w:r>
        <w:fldChar w:fldCharType="begin"/>
      </w:r>
      <w:r>
        <w:instrText xml:space="preserve"> PAGEREF _Toc27791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cs="Times New Roman"/>
          <w:color w:val="000000"/>
          <w:lang w:eastAsia="zh-CN"/>
        </w:rPr>
        <w:t xml:space="preserve">4.1 </w:t>
      </w:r>
      <w:r>
        <w:rPr>
          <w:rFonts w:hint="eastAsia"/>
          <w:lang w:eastAsia="zh-CN"/>
        </w:rPr>
        <w:t>约定</w:t>
      </w:r>
      <w:r>
        <w:tab/>
      </w:r>
      <w:r>
        <w:fldChar w:fldCharType="begin"/>
      </w:r>
      <w:r>
        <w:instrText xml:space="preserve"> PAGEREF _Toc31385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cs="Times New Roman"/>
          <w:color w:val="000000"/>
          <w:lang w:eastAsia="zh-CN"/>
        </w:rPr>
        <w:t xml:space="preserve">4.2 </w:t>
      </w:r>
      <w:r>
        <w:rPr>
          <w:rFonts w:hint="eastAsia"/>
          <w:lang w:eastAsia="zh-CN"/>
        </w:rPr>
        <w:t>流程</w:t>
      </w:r>
      <w:r>
        <w:tab/>
      </w:r>
      <w:r>
        <w:fldChar w:fldCharType="begin"/>
      </w:r>
      <w:r>
        <w:instrText xml:space="preserve"> PAGEREF _Toc9562 </w:instrText>
      </w:r>
      <w:r>
        <w:fldChar w:fldCharType="separate"/>
      </w:r>
      <w:r>
        <w:t>7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cs="Times New Roman"/>
          <w:color w:val="000000"/>
          <w:lang w:eastAsia="zh-CN"/>
        </w:rPr>
        <w:t xml:space="preserve">4.3 </w:t>
      </w:r>
      <w:r>
        <w:rPr>
          <w:lang w:eastAsia="zh-CN"/>
        </w:rPr>
        <w:t>语音提示</w:t>
      </w:r>
      <w:r>
        <w:tab/>
      </w:r>
      <w:r>
        <w:fldChar w:fldCharType="begin"/>
      </w:r>
      <w:r>
        <w:instrText xml:space="preserve"> PAGEREF _Toc29925 </w:instrText>
      </w:r>
      <w:r>
        <w:fldChar w:fldCharType="separate"/>
      </w:r>
      <w:r>
        <w:t>7</w:t>
      </w:r>
      <w:r>
        <w:fldChar w:fldCharType="end"/>
      </w:r>
    </w:p>
    <w:p>
      <w:pPr>
        <w:pStyle w:val="24"/>
        <w:tabs>
          <w:tab w:val="right" w:leader="dot" w:pos="9629"/>
          <w:tab w:val="clear" w:pos="440"/>
          <w:tab w:val="clear" w:pos="9639"/>
        </w:tabs>
      </w:pPr>
      <w:r>
        <w:rPr>
          <w:rFonts w:hint="default" w:cs="Times New Roman"/>
          <w:color w:val="000000"/>
          <w:lang w:eastAsia="zh-CN"/>
        </w:rPr>
        <w:t xml:space="preserve">5 </w:t>
      </w:r>
      <w:r>
        <w:rPr>
          <w:rFonts w:hint="eastAsia" w:ascii="新宋体" w:hAnsi="新宋体" w:eastAsia="新宋体"/>
          <w:color w:val="000000"/>
          <w:lang w:eastAsia="zh-CN"/>
        </w:rPr>
        <w:t>POS机发送数据到前置机（略）</w:t>
      </w:r>
      <w:r>
        <w:tab/>
      </w:r>
      <w:r>
        <w:fldChar w:fldCharType="begin"/>
      </w:r>
      <w:r>
        <w:instrText xml:space="preserve"> PAGEREF _Toc27532 </w:instrText>
      </w:r>
      <w:r>
        <w:fldChar w:fldCharType="separate"/>
      </w:r>
      <w:r>
        <w:t>8</w:t>
      </w:r>
      <w:r>
        <w:fldChar w:fldCharType="end"/>
      </w:r>
    </w:p>
    <w:p>
      <w:pPr>
        <w:pStyle w:val="24"/>
        <w:tabs>
          <w:tab w:val="right" w:leader="dot" w:pos="9629"/>
          <w:tab w:val="clear" w:pos="440"/>
          <w:tab w:val="clear" w:pos="9639"/>
        </w:tabs>
      </w:pPr>
      <w:r>
        <w:rPr>
          <w:rFonts w:hint="default" w:ascii="新宋体" w:hAnsi="新宋体" w:eastAsia="新宋体" w:cs="Times New Roman"/>
          <w:color w:val="000000"/>
          <w:lang w:eastAsia="zh-CN"/>
        </w:rPr>
        <w:t xml:space="preserve">6 </w:t>
      </w:r>
      <w:r>
        <w:rPr>
          <w:rFonts w:hint="eastAsia" w:ascii="新宋体" w:hAnsi="新宋体" w:eastAsia="新宋体"/>
          <w:color w:val="000000"/>
          <w:lang w:eastAsia="zh-CN"/>
        </w:rPr>
        <w:t>前置机发送数据到后台接口</w:t>
      </w:r>
      <w:r>
        <w:tab/>
      </w:r>
      <w:r>
        <w:fldChar w:fldCharType="begin"/>
      </w:r>
      <w:r>
        <w:instrText xml:space="preserve"> PAGEREF _Toc6575 </w:instrText>
      </w:r>
      <w:r>
        <w:fldChar w:fldCharType="separate"/>
      </w:r>
      <w:r>
        <w:t>8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ascii="新宋体" w:hAnsi="新宋体" w:eastAsia="新宋体" w:cs="Times New Roman"/>
          <w:color w:val="000000"/>
          <w:lang w:eastAsia="zh-CN"/>
        </w:rPr>
        <w:t xml:space="preserve">6.1 </w:t>
      </w:r>
      <w:r>
        <w:rPr>
          <w:rFonts w:hint="eastAsia" w:ascii="新宋体" w:hAnsi="新宋体" w:eastAsia="新宋体"/>
          <w:lang w:eastAsia="zh-CN"/>
        </w:rPr>
        <w:t>约定</w:t>
      </w:r>
      <w:r>
        <w:tab/>
      </w:r>
      <w:r>
        <w:fldChar w:fldCharType="begin"/>
      </w:r>
      <w:r>
        <w:instrText xml:space="preserve"> PAGEREF _Toc21292 </w:instrText>
      </w:r>
      <w:r>
        <w:fldChar w:fldCharType="separate"/>
      </w:r>
      <w:r>
        <w:t>8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ascii="新宋体" w:hAnsi="新宋体" w:eastAsia="新宋体" w:cs="Times New Roman"/>
          <w:color w:val="000000"/>
          <w:lang w:eastAsia="zh-CN"/>
        </w:rPr>
        <w:t xml:space="preserve">6.2 </w:t>
      </w:r>
      <w:r>
        <w:rPr>
          <w:rFonts w:hint="eastAsia" w:ascii="新宋体" w:hAnsi="新宋体" w:eastAsia="新宋体"/>
          <w:lang w:eastAsia="zh-CN"/>
        </w:rPr>
        <w:t>车辆实时位置</w:t>
      </w:r>
      <w:r>
        <w:tab/>
      </w:r>
      <w:r>
        <w:fldChar w:fldCharType="begin"/>
      </w:r>
      <w:r>
        <w:instrText xml:space="preserve"> PAGEREF _Toc11382 </w:instrText>
      </w:r>
      <w:r>
        <w:fldChar w:fldCharType="separate"/>
      </w:r>
      <w:r>
        <w:t>8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6.2.1 </w:t>
      </w:r>
      <w:r>
        <w:rPr>
          <w:rFonts w:hint="eastAsia" w:ascii="新宋体" w:hAnsi="新宋体" w:eastAsia="新宋体"/>
          <w:lang w:eastAsia="zh-CN"/>
        </w:rPr>
        <w:t>接口表名</w:t>
      </w:r>
      <w:r>
        <w:tab/>
      </w:r>
      <w:r>
        <w:fldChar w:fldCharType="begin"/>
      </w:r>
      <w:r>
        <w:instrText xml:space="preserve"> PAGEREF _Toc23305 </w:instrText>
      </w:r>
      <w:r>
        <w:fldChar w:fldCharType="separate"/>
      </w:r>
      <w:r>
        <w:t>8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6.2.2 </w:t>
      </w:r>
      <w:r>
        <w:rPr>
          <w:rFonts w:hint="eastAsia" w:ascii="新宋体" w:hAnsi="新宋体" w:eastAsia="新宋体"/>
          <w:lang w:eastAsia="zh-CN"/>
        </w:rPr>
        <w:t>字段</w:t>
      </w:r>
      <w:r>
        <w:tab/>
      </w:r>
      <w:r>
        <w:fldChar w:fldCharType="begin"/>
      </w:r>
      <w:r>
        <w:instrText xml:space="preserve"> PAGEREF _Toc31978 </w:instrText>
      </w:r>
      <w:r>
        <w:fldChar w:fldCharType="separate"/>
      </w:r>
      <w:r>
        <w:t>8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6.2.3 </w:t>
      </w:r>
      <w:r>
        <w:rPr>
          <w:rFonts w:ascii="新宋体" w:hAnsi="新宋体" w:eastAsia="新宋体"/>
        </w:rPr>
        <w:t>记录频率</w:t>
      </w:r>
      <w:r>
        <w:tab/>
      </w:r>
      <w:r>
        <w:fldChar w:fldCharType="begin"/>
      </w:r>
      <w:r>
        <w:instrText xml:space="preserve"> PAGEREF _Toc14254 </w:instrText>
      </w:r>
      <w:r>
        <w:fldChar w:fldCharType="separate"/>
      </w:r>
      <w:r>
        <w:t>8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6.2.4 </w:t>
      </w:r>
      <w:r>
        <w:rPr>
          <w:rFonts w:ascii="新宋体" w:hAnsi="新宋体" w:eastAsia="新宋体"/>
        </w:rPr>
        <w:t>上传</w:t>
      </w:r>
      <w:r>
        <w:rPr>
          <w:rFonts w:hint="eastAsia" w:ascii="新宋体" w:hAnsi="新宋体" w:eastAsia="新宋体"/>
          <w:lang w:eastAsia="zh-CN"/>
        </w:rPr>
        <w:t>时间</w:t>
      </w:r>
      <w:r>
        <w:tab/>
      </w:r>
      <w:r>
        <w:fldChar w:fldCharType="begin"/>
      </w:r>
      <w:r>
        <w:instrText xml:space="preserve"> PAGEREF _Toc27295 </w:instrText>
      </w:r>
      <w:r>
        <w:fldChar w:fldCharType="separate"/>
      </w:r>
      <w:r>
        <w:t>8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ascii="新宋体" w:hAnsi="新宋体" w:eastAsia="新宋体" w:cs="Times New Roman"/>
          <w:color w:val="000000"/>
          <w:lang w:eastAsia="zh-CN"/>
        </w:rPr>
        <w:t xml:space="preserve">6.3 </w:t>
      </w:r>
      <w:r>
        <w:rPr>
          <w:rFonts w:hint="eastAsia" w:ascii="新宋体" w:hAnsi="新宋体" w:eastAsia="新宋体"/>
          <w:lang w:eastAsia="zh-CN"/>
        </w:rPr>
        <w:t>刷卡</w:t>
      </w:r>
      <w:r>
        <w:rPr>
          <w:rFonts w:ascii="新宋体" w:hAnsi="新宋体" w:eastAsia="新宋体"/>
          <w:lang w:eastAsia="zh-CN"/>
        </w:rPr>
        <w:t>乘车数据</w:t>
      </w:r>
      <w:r>
        <w:tab/>
      </w:r>
      <w:r>
        <w:fldChar w:fldCharType="begin"/>
      </w:r>
      <w:r>
        <w:instrText xml:space="preserve"> PAGEREF _Toc6853 </w:instrText>
      </w:r>
      <w:r>
        <w:fldChar w:fldCharType="separate"/>
      </w:r>
      <w:r>
        <w:t>9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6.3.1 </w:t>
      </w:r>
      <w:r>
        <w:rPr>
          <w:rFonts w:hint="eastAsia" w:ascii="新宋体" w:hAnsi="新宋体" w:eastAsia="新宋体"/>
          <w:lang w:eastAsia="zh-CN"/>
        </w:rPr>
        <w:t>表名</w:t>
      </w:r>
      <w:r>
        <w:tab/>
      </w:r>
      <w:r>
        <w:fldChar w:fldCharType="begin"/>
      </w:r>
      <w:r>
        <w:instrText xml:space="preserve"> PAGEREF _Toc5975 </w:instrText>
      </w:r>
      <w:r>
        <w:fldChar w:fldCharType="separate"/>
      </w:r>
      <w:r>
        <w:t>9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6.3.2 </w:t>
      </w:r>
      <w:r>
        <w:rPr>
          <w:rFonts w:hint="eastAsia" w:ascii="新宋体" w:hAnsi="新宋体" w:eastAsia="新宋体"/>
          <w:lang w:eastAsia="zh-CN"/>
        </w:rPr>
        <w:t>字段</w:t>
      </w:r>
      <w:r>
        <w:tab/>
      </w:r>
      <w:r>
        <w:fldChar w:fldCharType="begin"/>
      </w:r>
      <w:r>
        <w:instrText xml:space="preserve"> PAGEREF _Toc707 </w:instrText>
      </w:r>
      <w:r>
        <w:fldChar w:fldCharType="separate"/>
      </w:r>
      <w:r>
        <w:t>9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6.3.3 </w:t>
      </w:r>
      <w:r>
        <w:rPr>
          <w:rFonts w:ascii="新宋体" w:hAnsi="新宋体" w:eastAsia="新宋体"/>
        </w:rPr>
        <w:t>文件名及格式</w:t>
      </w:r>
      <w:r>
        <w:tab/>
      </w:r>
      <w:r>
        <w:fldChar w:fldCharType="begin"/>
      </w:r>
      <w:r>
        <w:instrText xml:space="preserve"> PAGEREF _Toc17541 </w:instrText>
      </w:r>
      <w:r>
        <w:fldChar w:fldCharType="separate"/>
      </w:r>
      <w:r>
        <w:t>9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6.3.4 </w:t>
      </w:r>
      <w:r>
        <w:rPr>
          <w:rFonts w:ascii="新宋体" w:hAnsi="新宋体" w:eastAsia="新宋体"/>
        </w:rPr>
        <w:t>示例数据</w:t>
      </w:r>
      <w:r>
        <w:tab/>
      </w:r>
      <w:r>
        <w:fldChar w:fldCharType="begin"/>
      </w:r>
      <w:r>
        <w:instrText xml:space="preserve"> PAGEREF _Toc15578 </w:instrText>
      </w:r>
      <w:r>
        <w:fldChar w:fldCharType="separate"/>
      </w:r>
      <w:r>
        <w:t>9</w:t>
      </w:r>
      <w:r>
        <w:fldChar w:fldCharType="end"/>
      </w:r>
    </w:p>
    <w:p>
      <w:pPr>
        <w:pStyle w:val="19"/>
        <w:tabs>
          <w:tab w:val="right" w:leader="dot" w:pos="9629"/>
          <w:tab w:val="clear" w:pos="952"/>
          <w:tab w:val="clear" w:pos="9639"/>
        </w:tabs>
      </w:pPr>
      <w:r>
        <w:rPr>
          <w:rFonts w:hint="default" w:ascii="新宋体" w:hAnsi="新宋体" w:eastAsia="新宋体" w:cs="Times New Roman"/>
        </w:rPr>
        <w:t xml:space="preserve">6.3.5 </w:t>
      </w:r>
      <w:r>
        <w:rPr>
          <w:rFonts w:ascii="新宋体" w:hAnsi="新宋体" w:eastAsia="新宋体"/>
        </w:rPr>
        <w:t>上传频次</w:t>
      </w:r>
      <w:r>
        <w:tab/>
      </w:r>
      <w:r>
        <w:fldChar w:fldCharType="begin"/>
      </w:r>
      <w:r>
        <w:instrText xml:space="preserve"> PAGEREF _Toc32248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9629"/>
          <w:tab w:val="clear" w:pos="440"/>
          <w:tab w:val="clear" w:pos="9639"/>
        </w:tabs>
      </w:pPr>
      <w:r>
        <w:rPr>
          <w:rFonts w:hint="default" w:ascii="新宋体" w:hAnsi="新宋体" w:eastAsia="新宋体" w:cs="Times New Roman"/>
          <w:color w:val="000000"/>
          <w:lang w:eastAsia="zh-CN"/>
        </w:rPr>
        <w:t xml:space="preserve">7 </w:t>
      </w:r>
      <w:r>
        <w:rPr>
          <w:rFonts w:hint="eastAsia" w:ascii="新宋体" w:hAnsi="新宋体" w:eastAsia="新宋体"/>
          <w:color w:val="000000"/>
          <w:lang w:eastAsia="zh-CN"/>
        </w:rPr>
        <w:t>数据库</w:t>
      </w:r>
      <w:r>
        <w:tab/>
      </w:r>
      <w:r>
        <w:fldChar w:fldCharType="begin"/>
      </w:r>
      <w:r>
        <w:instrText xml:space="preserve"> PAGEREF _Toc21371 </w:instrText>
      </w:r>
      <w:r>
        <w:fldChar w:fldCharType="separate"/>
      </w:r>
      <w:r>
        <w:t>9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ascii="新宋体" w:hAnsi="新宋体" w:eastAsia="新宋体" w:cs="Times New Roman"/>
          <w:color w:val="000000"/>
        </w:rPr>
        <w:t xml:space="preserve">7.1 </w:t>
      </w:r>
      <w:r>
        <w:rPr>
          <w:rFonts w:hint="eastAsia" w:ascii="新宋体" w:hAnsi="新宋体" w:eastAsia="新宋体"/>
          <w:lang w:eastAsia="zh-CN"/>
        </w:rPr>
        <w:t>物理数据模型</w:t>
      </w:r>
      <w:r>
        <w:tab/>
      </w:r>
      <w:r>
        <w:fldChar w:fldCharType="begin"/>
      </w:r>
      <w:r>
        <w:instrText xml:space="preserve"> PAGEREF _Toc717 </w:instrText>
      </w:r>
      <w:r>
        <w:fldChar w:fldCharType="separate"/>
      </w:r>
      <w:r>
        <w:t>9</w:t>
      </w:r>
      <w:r>
        <w:fldChar w:fldCharType="end"/>
      </w:r>
    </w:p>
    <w:p>
      <w:pPr>
        <w:pStyle w:val="28"/>
        <w:tabs>
          <w:tab w:val="right" w:leader="dot" w:pos="9629"/>
          <w:tab w:val="clear" w:pos="714"/>
          <w:tab w:val="clear" w:pos="9639"/>
        </w:tabs>
      </w:pPr>
      <w:r>
        <w:rPr>
          <w:rFonts w:hint="default" w:ascii="新宋体" w:hAnsi="新宋体" w:eastAsia="新宋体" w:cs="Times New Roman"/>
          <w:color w:val="000000"/>
          <w:lang w:eastAsia="zh-CN"/>
        </w:rPr>
        <w:t xml:space="preserve">7.2 </w:t>
      </w:r>
      <w:r>
        <w:rPr>
          <w:rFonts w:hint="eastAsia" w:ascii="新宋体" w:hAnsi="新宋体" w:eastAsia="新宋体" w:cs="宋体"/>
          <w:lang w:eastAsia="zh-CN"/>
        </w:rPr>
        <w:t>数据库名</w:t>
      </w:r>
      <w:r>
        <w:tab/>
      </w:r>
      <w:r>
        <w:fldChar w:fldCharType="begin"/>
      </w:r>
      <w:r>
        <w:instrText xml:space="preserve"> PAGEREF _Toc13811 </w:instrText>
      </w:r>
      <w:r>
        <w:fldChar w:fldCharType="separate"/>
      </w:r>
      <w:r>
        <w:t>9</w:t>
      </w:r>
      <w:r>
        <w:fldChar w:fldCharType="end"/>
      </w:r>
    </w:p>
    <w:p>
      <w:pPr>
        <w:pStyle w:val="2"/>
        <w:tabs>
          <w:tab w:val="left" w:pos="709"/>
          <w:tab w:val="clear" w:pos="578"/>
        </w:tabs>
        <w:spacing w:after="0" w:line="276" w:lineRule="auto"/>
        <w:ind w:left="352" w:hanging="352"/>
        <w:rPr>
          <w:rFonts w:ascii="新宋体" w:hAnsi="新宋体" w:eastAsia="新宋体"/>
          <w:color w:val="000000"/>
          <w:lang w:eastAsia="zh-CN"/>
        </w:rPr>
      </w:pPr>
      <w:r>
        <w:rPr>
          <w:rFonts w:ascii="新宋体" w:hAnsi="新宋体" w:eastAsia="新宋体"/>
          <w:bCs w:val="0"/>
          <w:caps/>
          <w:color w:val="000000"/>
        </w:rPr>
        <w:fldChar w:fldCharType="end"/>
      </w:r>
      <w:bookmarkStart w:id="1" w:name="_Toc20859"/>
      <w:r>
        <w:rPr>
          <w:rFonts w:hint="eastAsia" w:ascii="新宋体" w:hAnsi="新宋体" w:eastAsia="新宋体"/>
          <w:bCs w:val="0"/>
          <w:caps/>
          <w:color w:val="000000"/>
          <w:lang w:eastAsia="zh-CN"/>
        </w:rPr>
        <w:t>约定</w:t>
      </w:r>
    </w:p>
    <w:p>
      <w:pPr>
        <w:pStyle w:val="3"/>
        <w:rPr>
          <w:rFonts w:hint="eastAsia" w:ascii="新宋体" w:hAnsi="新宋体" w:eastAsia="新宋体"/>
          <w:lang w:eastAsia="zh-CN"/>
        </w:rPr>
      </w:pPr>
      <w:r>
        <w:rPr>
          <w:rFonts w:hint="eastAsia" w:ascii="新宋体" w:hAnsi="新宋体" w:eastAsia="新宋体"/>
          <w:lang w:eastAsia="zh-CN"/>
        </w:rPr>
        <w:t>通勤车系统和前置机通过</w:t>
      </w:r>
      <w:r>
        <w:rPr>
          <w:rFonts w:hint="eastAsia" w:ascii="新宋体" w:hAnsi="新宋体" w:eastAsia="新宋体"/>
          <w:color w:val="FF0000"/>
          <w:lang w:eastAsia="zh-CN"/>
        </w:rPr>
        <w:t>接口表</w:t>
      </w:r>
      <w:r>
        <w:rPr>
          <w:rFonts w:hint="eastAsia" w:ascii="新宋体" w:hAnsi="新宋体" w:eastAsia="新宋体"/>
          <w:lang w:eastAsia="zh-CN"/>
        </w:rPr>
        <w:t>的方式通讯。</w:t>
      </w:r>
    </w:p>
    <w:p>
      <w:pPr>
        <w:pStyle w:val="3"/>
      </w:pPr>
    </w:p>
    <w:p>
      <w:pPr>
        <w:pStyle w:val="3"/>
        <w:rPr>
          <w:rFonts w:hint="eastAsia"/>
          <w:lang w:eastAsia="zh-CN"/>
        </w:rPr>
      </w:pPr>
      <w:r>
        <w:t>通勤车系统按照</w:t>
      </w:r>
      <w:r>
        <w:rPr>
          <w:rFonts w:hint="eastAsia"/>
          <w:lang w:eastAsia="zh-CN"/>
        </w:rPr>
        <w:t>约定的</w:t>
      </w:r>
      <w:r>
        <w:t>格式</w:t>
      </w:r>
      <w:r>
        <w:rPr>
          <w:rFonts w:hint="eastAsia"/>
          <w:lang w:eastAsia="zh-CN"/>
        </w:rPr>
        <w:t>生成各种接口数据放入接口表，接口表包含</w:t>
      </w:r>
      <w:r>
        <w:rPr>
          <w:rFonts w:hint="eastAsia"/>
          <w:color w:val="FF0000"/>
          <w:lang w:eastAsia="zh-CN"/>
        </w:rPr>
        <w:t>版本，每个版本的数据都是全量数据</w:t>
      </w:r>
      <w:r>
        <w:rPr>
          <w:rFonts w:hint="eastAsia"/>
          <w:lang w:eastAsia="zh-CN"/>
        </w:rPr>
        <w:t>。</w:t>
      </w:r>
    </w:p>
    <w:p>
      <w:pPr>
        <w:pStyle w:val="3"/>
      </w:pPr>
      <w:r>
        <w:rPr>
          <w:rFonts w:hint="eastAsia"/>
          <w:lang w:eastAsia="zh-CN"/>
        </w:rPr>
        <w:t>前置机按照版本，将数据更新到</w:t>
      </w:r>
      <w:r>
        <w:rPr>
          <w:rFonts w:hint="eastAsia"/>
          <w:lang w:val="en-US" w:eastAsia="zh-CN"/>
        </w:rPr>
        <w:t>POS</w:t>
      </w:r>
      <w:r>
        <w:t>。</w:t>
      </w:r>
    </w:p>
    <w:p>
      <w:pPr>
        <w:pStyle w:val="3"/>
        <w:rPr>
          <w:rFonts w:hint="eastAsia"/>
          <w:lang w:eastAsia="zh-CN"/>
        </w:rPr>
      </w:pPr>
      <w:r>
        <w:t>通勤车系统定时自动生成</w:t>
      </w:r>
      <w:r>
        <w:rPr>
          <w:rFonts w:hint="eastAsia"/>
        </w:rPr>
        <w:t>POS所需数据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前置机自动，</w:t>
      </w:r>
      <w:r>
        <w:rPr>
          <w:rFonts w:hint="eastAsia"/>
          <w:b/>
          <w:bCs/>
          <w:color w:val="FF0000"/>
          <w:lang w:eastAsia="zh-CN"/>
        </w:rPr>
        <w:t>尽量及时</w:t>
      </w:r>
      <w:r>
        <w:rPr>
          <w:rFonts w:hint="eastAsia"/>
          <w:lang w:eastAsia="zh-CN"/>
        </w:rPr>
        <w:t>将数据更新到</w:t>
      </w:r>
      <w:r>
        <w:rPr>
          <w:rFonts w:hint="eastAsia"/>
          <w:lang w:val="en-US" w:eastAsia="zh-CN"/>
        </w:rPr>
        <w:t>POS机。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前置机</w:t>
      </w:r>
      <w:r>
        <w:t>按照</w:t>
      </w:r>
      <w:r>
        <w:rPr>
          <w:rFonts w:hint="eastAsia"/>
          <w:lang w:eastAsia="zh-CN"/>
        </w:rPr>
        <w:t>约定的</w:t>
      </w:r>
      <w:r>
        <w:t>格式</w:t>
      </w:r>
      <w:r>
        <w:rPr>
          <w:rFonts w:hint="eastAsia"/>
          <w:lang w:eastAsia="zh-CN"/>
        </w:rPr>
        <w:t>生成各种接口数据放入接口表。</w:t>
      </w:r>
    </w:p>
    <w:p>
      <w:pPr>
        <w:pStyle w:val="3"/>
      </w:pPr>
      <w:r>
        <w:rPr>
          <w:rFonts w:hint="eastAsia"/>
          <w:lang w:eastAsia="zh-CN"/>
        </w:rPr>
        <w:t>通勤车将接口数据更新到</w:t>
      </w:r>
      <w:r>
        <w:rPr>
          <w:rFonts w:hint="eastAsia"/>
          <w:lang w:val="en-US" w:eastAsia="zh-CN"/>
        </w:rPr>
        <w:t>后台</w:t>
      </w:r>
      <w: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前置机</w:t>
      </w:r>
      <w:r>
        <w:rPr>
          <w:rFonts w:hint="eastAsia"/>
          <w:b/>
          <w:bCs/>
          <w:color w:val="FF0000"/>
          <w:lang w:eastAsia="zh-CN"/>
        </w:rPr>
        <w:t>尽量及时地</w:t>
      </w:r>
      <w:r>
        <w:rPr>
          <w:rFonts w:hint="eastAsia"/>
          <w:lang w:eastAsia="zh-CN"/>
        </w:rPr>
        <w:t>将数据更新到接口表</w:t>
      </w:r>
      <w:r>
        <w:rPr>
          <w:rFonts w:hint="eastAsia"/>
          <w:lang w:val="en-US" w:eastAsia="zh-CN"/>
        </w:rPr>
        <w:t>。</w:t>
      </w:r>
    </w:p>
    <w:p>
      <w:pPr>
        <w:pStyle w:val="2"/>
        <w:tabs>
          <w:tab w:val="left" w:pos="709"/>
          <w:tab w:val="clear" w:pos="578"/>
        </w:tabs>
        <w:spacing w:after="0" w:line="276" w:lineRule="auto"/>
        <w:ind w:left="352" w:hanging="352"/>
        <w:rPr>
          <w:rFonts w:ascii="新宋体" w:hAnsi="新宋体" w:eastAsia="新宋体"/>
          <w:color w:val="000000"/>
          <w:lang w:eastAsia="zh-CN"/>
        </w:rPr>
      </w:pPr>
      <w:r>
        <w:rPr>
          <w:rFonts w:hint="eastAsia" w:ascii="新宋体" w:hAnsi="新宋体" w:eastAsia="新宋体"/>
          <w:color w:val="000000"/>
          <w:lang w:eastAsia="zh-CN"/>
        </w:rPr>
        <w:t>接口数据库</w:t>
      </w:r>
      <w:bookmarkEnd w:id="1"/>
    </w:p>
    <w:p>
      <w:pPr>
        <w:numPr>
          <w:ilvl w:val="0"/>
          <w:numId w:val="0"/>
        </w:numPr>
        <w:spacing w:after="240" w:line="260" w:lineRule="exact"/>
        <w:ind w:left="352" w:leftChars="0"/>
        <w:rPr>
          <w:rFonts w:ascii="新宋体" w:hAnsi="新宋体" w:eastAsia="新宋体"/>
          <w:lang w:eastAsia="zh-CN"/>
        </w:rPr>
      </w:pPr>
      <w:r>
        <w:rPr>
          <w:rFonts w:hint="eastAsia" w:ascii="新宋体" w:hAnsi="新宋体" w:eastAsia="新宋体"/>
          <w:lang w:eastAsia="zh-CN"/>
        </w:rPr>
        <w:t>MSSQL Server</w:t>
      </w:r>
      <w:r>
        <w:rPr>
          <w:rFonts w:ascii="新宋体" w:hAnsi="新宋体" w:eastAsia="新宋体"/>
          <w:lang w:eastAsia="zh-CN"/>
        </w:rPr>
        <w:t xml:space="preserve"> 2008 R2</w:t>
      </w:r>
    </w:p>
    <w:p>
      <w:pPr>
        <w:numPr>
          <w:ilvl w:val="0"/>
          <w:numId w:val="0"/>
        </w:numPr>
        <w:spacing w:after="240" w:line="260" w:lineRule="exact"/>
        <w:ind w:left="352" w:leftChars="0"/>
        <w:rPr>
          <w:rFonts w:hint="eastAsia" w:ascii="新宋体" w:hAnsi="新宋体" w:eastAsia="新宋体"/>
          <w:lang w:eastAsia="zh-CN"/>
        </w:rPr>
      </w:pPr>
      <w:r>
        <w:rPr>
          <w:rFonts w:hint="eastAsia" w:ascii="新宋体" w:hAnsi="新宋体" w:eastAsia="新宋体"/>
          <w:lang w:eastAsia="zh-CN"/>
        </w:rPr>
        <w:t>数据库名称：</w:t>
      </w:r>
    </w:p>
    <w:p>
      <w:pPr>
        <w:numPr>
          <w:ilvl w:val="0"/>
          <w:numId w:val="0"/>
        </w:numPr>
        <w:spacing w:after="240" w:line="260" w:lineRule="exact"/>
        <w:ind w:left="352" w:leftChars="0" w:firstLine="717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I_POS</w:t>
      </w:r>
    </w:p>
    <w:p>
      <w:pPr>
        <w:pStyle w:val="2"/>
        <w:rPr>
          <w:rFonts w:ascii="新宋体" w:hAnsi="新宋体" w:eastAsia="新宋体"/>
          <w:color w:val="000000"/>
          <w:lang w:eastAsia="zh-CN"/>
        </w:rPr>
      </w:pPr>
      <w:bookmarkStart w:id="2" w:name="_Toc14550"/>
      <w:r>
        <w:rPr>
          <w:rFonts w:hint="eastAsia" w:ascii="新宋体" w:hAnsi="新宋体" w:eastAsia="新宋体"/>
          <w:color w:val="000000"/>
          <w:lang w:eastAsia="zh-CN"/>
        </w:rPr>
        <w:t>前置机从后台获取数据接口</w:t>
      </w:r>
      <w:bookmarkEnd w:id="2"/>
    </w:p>
    <w:p>
      <w:pPr>
        <w:pStyle w:val="4"/>
        <w:rPr>
          <w:rFonts w:ascii="新宋体" w:hAnsi="新宋体" w:eastAsia="新宋体"/>
          <w:lang w:eastAsia="zh-CN"/>
        </w:rPr>
      </w:pPr>
      <w:bookmarkStart w:id="3" w:name="_Toc26238"/>
      <w:r>
        <w:rPr>
          <w:rFonts w:hint="eastAsia" w:ascii="新宋体" w:hAnsi="新宋体" w:eastAsia="新宋体"/>
          <w:lang w:eastAsia="zh-CN"/>
        </w:rPr>
        <w:t>白名单</w:t>
      </w:r>
      <w:bookmarkEnd w:id="3"/>
    </w:p>
    <w:p>
      <w:pPr>
        <w:pStyle w:val="3"/>
      </w:pPr>
      <w:r>
        <w:rPr>
          <w:rFonts w:hint="eastAsia"/>
        </w:rPr>
        <w:t>白名单里面的卡</w:t>
      </w:r>
      <w:r>
        <w:rPr>
          <w:rFonts w:hint="eastAsia"/>
          <w:lang w:eastAsia="zh-CN"/>
        </w:rPr>
        <w:t>号允许乘车。</w:t>
      </w:r>
    </w:p>
    <w:p>
      <w:pPr>
        <w:pStyle w:val="5"/>
        <w:tabs>
          <w:tab w:val="clear" w:pos="578"/>
        </w:tabs>
        <w:rPr>
          <w:rFonts w:ascii="新宋体" w:hAnsi="新宋体" w:eastAsia="新宋体"/>
        </w:rPr>
      </w:pPr>
      <w:bookmarkStart w:id="4" w:name="_Toc20890"/>
      <w:r>
        <w:rPr>
          <w:rFonts w:hint="eastAsia" w:ascii="新宋体" w:hAnsi="新宋体" w:eastAsia="新宋体"/>
          <w:lang w:eastAsia="zh-CN"/>
        </w:rPr>
        <w:t>表名</w:t>
      </w:r>
      <w:bookmarkEnd w:id="4"/>
    </w:p>
    <w:p>
      <w:pPr>
        <w:pStyle w:val="3"/>
        <w:numPr>
          <w:ilvl w:val="0"/>
          <w:numId w:val="7"/>
        </w:numPr>
      </w:pPr>
      <w:r>
        <w:rPr>
          <w:rFonts w:hint="eastAsia" w:ascii="Consolas" w:hAnsi="Consolas" w:cs="Consolas"/>
          <w:color w:val="444444"/>
          <w:sz w:val="20"/>
          <w:szCs w:val="20"/>
          <w:shd w:val="clear" w:color="auto" w:fill="FFFFFF"/>
          <w:lang w:val="en-US" w:eastAsia="zh-CN"/>
        </w:rPr>
        <w:t>I_WHITELIST</w:t>
      </w:r>
    </w:p>
    <w:p>
      <w:pPr>
        <w:pStyle w:val="5"/>
        <w:tabs>
          <w:tab w:val="clear" w:pos="578"/>
        </w:tabs>
        <w:rPr>
          <w:lang w:eastAsia="zh-CN"/>
        </w:rPr>
      </w:pPr>
      <w:bookmarkStart w:id="5" w:name="_Toc31980"/>
      <w:r>
        <w:rPr>
          <w:rFonts w:hint="eastAsia"/>
          <w:lang w:eastAsia="zh-CN"/>
        </w:rPr>
        <w:t>字段</w:t>
      </w:r>
      <w:bookmarkEnd w:id="5"/>
    </w:p>
    <w:tbl>
      <w:tblPr>
        <w:tblStyle w:val="39"/>
        <w:tblW w:w="96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1920"/>
        <w:gridCol w:w="960"/>
        <w:gridCol w:w="1185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Length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Precision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版本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VERSION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CARD_PIN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创建人员ID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CREATED_USER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3"/>
        <w:rPr>
          <w:lang w:eastAsia="zh-CN"/>
        </w:rPr>
      </w:pPr>
    </w:p>
    <w:p>
      <w:pPr>
        <w:pStyle w:val="4"/>
        <w:rPr>
          <w:lang w:eastAsia="zh-CN"/>
        </w:rPr>
      </w:pPr>
      <w:bookmarkStart w:id="6" w:name="_Toc22388"/>
      <w:r>
        <w:rPr>
          <w:lang w:eastAsia="zh-CN"/>
        </w:rPr>
        <w:t>黑名单</w:t>
      </w:r>
      <w:bookmarkEnd w:id="6"/>
    </w:p>
    <w:p>
      <w:pPr>
        <w:pStyle w:val="3"/>
      </w:pPr>
      <w:r>
        <w:t>黑名单里面的卡不允许乘车。</w:t>
      </w:r>
    </w:p>
    <w:p>
      <w:pPr>
        <w:pStyle w:val="5"/>
        <w:tabs>
          <w:tab w:val="clear" w:pos="578"/>
        </w:tabs>
        <w:rPr>
          <w:rFonts w:ascii="新宋体" w:hAnsi="新宋体" w:eastAsia="新宋体"/>
        </w:rPr>
      </w:pPr>
      <w:bookmarkStart w:id="7" w:name="_Toc2834"/>
      <w:r>
        <w:rPr>
          <w:rFonts w:hint="eastAsia" w:ascii="新宋体" w:hAnsi="新宋体" w:eastAsia="新宋体"/>
          <w:lang w:eastAsia="zh-CN"/>
        </w:rPr>
        <w:t>表名</w:t>
      </w:r>
      <w:bookmarkEnd w:id="7"/>
    </w:p>
    <w:p>
      <w:pPr>
        <w:pStyle w:val="3"/>
      </w:pPr>
      <w:r>
        <w:rPr>
          <w:rFonts w:hint="eastAsia" w:ascii="Consolas" w:hAnsi="Consolas" w:cs="Consolas"/>
          <w:color w:val="444444"/>
          <w:sz w:val="20"/>
          <w:szCs w:val="20"/>
          <w:shd w:val="clear" w:color="auto" w:fill="FFFFFF"/>
          <w:lang w:val="en-US" w:eastAsia="zh-CN"/>
        </w:rPr>
        <w:t>I_BLACKLIST</w:t>
      </w:r>
    </w:p>
    <w:p>
      <w:pPr>
        <w:pStyle w:val="5"/>
        <w:tabs>
          <w:tab w:val="clear" w:pos="578"/>
        </w:tabs>
        <w:rPr>
          <w:lang w:eastAsia="zh-CN"/>
        </w:rPr>
      </w:pPr>
      <w:bookmarkStart w:id="8" w:name="_Toc23689"/>
      <w:r>
        <w:rPr>
          <w:rFonts w:hint="eastAsia" w:ascii="新宋体" w:hAnsi="新宋体" w:eastAsia="新宋体"/>
          <w:lang w:eastAsia="zh-CN"/>
        </w:rPr>
        <w:t>字段</w:t>
      </w:r>
      <w:bookmarkEnd w:id="8"/>
    </w:p>
    <w:tbl>
      <w:tblPr>
        <w:tblStyle w:val="39"/>
        <w:tblW w:w="96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1920"/>
        <w:gridCol w:w="960"/>
        <w:gridCol w:w="1185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Length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Precision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版本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VERSION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CARD_PIN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创建人员ID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CREATED_USER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3"/>
        <w:rPr>
          <w:lang w:eastAsia="zh-CN"/>
        </w:rPr>
      </w:pPr>
    </w:p>
    <w:p>
      <w:pPr>
        <w:pStyle w:val="4"/>
        <w:tabs>
          <w:tab w:val="left" w:pos="576"/>
          <w:tab w:val="clear" w:pos="578"/>
        </w:tabs>
        <w:rPr>
          <w:lang w:eastAsia="zh-CN"/>
        </w:rPr>
      </w:pPr>
      <w:bookmarkStart w:id="9" w:name="_Toc16736"/>
      <w:r>
        <w:rPr>
          <w:lang w:eastAsia="zh-CN"/>
        </w:rPr>
        <w:t>预约名单</w:t>
      </w:r>
      <w:bookmarkEnd w:id="9"/>
    </w:p>
    <w:p>
      <w:pPr>
        <w:pStyle w:val="3"/>
      </w:pPr>
      <w:r>
        <w:t>如果预约名单不为空，只有预约名单里面的卡允许乘车。</w:t>
      </w:r>
    </w:p>
    <w:p>
      <w:pPr>
        <w:pStyle w:val="5"/>
        <w:tabs>
          <w:tab w:val="clear" w:pos="578"/>
        </w:tabs>
        <w:rPr>
          <w:rFonts w:ascii="新宋体" w:hAnsi="新宋体" w:eastAsia="新宋体"/>
        </w:rPr>
      </w:pPr>
      <w:bookmarkStart w:id="10" w:name="_Toc27802"/>
      <w:r>
        <w:rPr>
          <w:rFonts w:hint="eastAsia" w:ascii="新宋体" w:hAnsi="新宋体" w:eastAsia="新宋体"/>
          <w:lang w:eastAsia="zh-CN"/>
        </w:rPr>
        <w:t>表名</w:t>
      </w:r>
      <w:bookmarkEnd w:id="10"/>
    </w:p>
    <w:p>
      <w:pPr>
        <w:pStyle w:val="3"/>
        <w:numPr>
          <w:ilvl w:val="0"/>
          <w:numId w:val="7"/>
        </w:numPr>
      </w:pPr>
      <w:r>
        <w:rPr>
          <w:rFonts w:hint="eastAsia" w:ascii="Consolas" w:hAnsi="Consolas" w:cs="Consolas"/>
          <w:color w:val="444444"/>
          <w:sz w:val="20"/>
          <w:szCs w:val="20"/>
          <w:shd w:val="clear" w:color="auto" w:fill="FFFFFF"/>
          <w:lang w:val="en-US" w:eastAsia="zh-CN"/>
        </w:rPr>
        <w:t>I_RESERVELIST</w:t>
      </w:r>
    </w:p>
    <w:p>
      <w:pPr>
        <w:pStyle w:val="5"/>
        <w:tabs>
          <w:tab w:val="clear" w:pos="578"/>
        </w:tabs>
        <w:rPr>
          <w:lang w:eastAsia="zh-CN"/>
        </w:rPr>
      </w:pPr>
      <w:bookmarkStart w:id="11" w:name="_Toc27994"/>
      <w:r>
        <w:rPr>
          <w:rFonts w:hint="eastAsia"/>
          <w:lang w:eastAsia="zh-CN"/>
        </w:rPr>
        <w:t>字段</w:t>
      </w:r>
      <w:bookmarkEnd w:id="11"/>
    </w:p>
    <w:tbl>
      <w:tblPr>
        <w:tblStyle w:val="39"/>
        <w:tblW w:w="96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1920"/>
        <w:gridCol w:w="960"/>
        <w:gridCol w:w="1185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Length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Precision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版本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VERSION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CARD_PIN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路线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ROUTE_ID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站点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LOC_ID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创建人员ID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CREATED_USER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3"/>
        <w:rPr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12" w:name="_Toc29884"/>
      <w:r>
        <w:rPr>
          <w:rFonts w:hint="eastAsia"/>
          <w:lang w:eastAsia="zh-CN"/>
        </w:rPr>
        <w:t>余额不足名单</w:t>
      </w:r>
      <w:bookmarkEnd w:id="12"/>
    </w:p>
    <w:p>
      <w:pPr>
        <w:pStyle w:val="5"/>
        <w:tabs>
          <w:tab w:val="clear" w:pos="578"/>
        </w:tabs>
        <w:rPr>
          <w:rFonts w:ascii="新宋体" w:hAnsi="新宋体" w:eastAsia="新宋体"/>
        </w:rPr>
      </w:pPr>
      <w:bookmarkStart w:id="13" w:name="_Toc20195"/>
      <w:r>
        <w:rPr>
          <w:rFonts w:hint="eastAsia" w:ascii="新宋体" w:hAnsi="新宋体" w:eastAsia="新宋体"/>
          <w:lang w:eastAsia="zh-CN"/>
        </w:rPr>
        <w:t>表名</w:t>
      </w:r>
      <w:bookmarkEnd w:id="13"/>
    </w:p>
    <w:p>
      <w:pPr>
        <w:pStyle w:val="3"/>
        <w:numPr>
          <w:ilvl w:val="0"/>
          <w:numId w:val="7"/>
        </w:numPr>
      </w:pPr>
      <w:r>
        <w:rPr>
          <w:rFonts w:hint="eastAsia" w:ascii="Consolas" w:hAnsi="Consolas" w:cs="Consolas"/>
          <w:color w:val="444444"/>
          <w:sz w:val="20"/>
          <w:szCs w:val="20"/>
          <w:shd w:val="clear" w:color="auto" w:fill="FFFFFF"/>
          <w:lang w:val="en-US" w:eastAsia="zh-CN"/>
        </w:rPr>
        <w:t>I_INSUFFICIENTLIST</w:t>
      </w:r>
    </w:p>
    <w:p>
      <w:pPr>
        <w:pStyle w:val="5"/>
        <w:tabs>
          <w:tab w:val="clear" w:pos="578"/>
        </w:tabs>
        <w:rPr>
          <w:lang w:eastAsia="zh-CN"/>
        </w:rPr>
      </w:pPr>
      <w:bookmarkStart w:id="14" w:name="_Toc2044"/>
      <w:r>
        <w:rPr>
          <w:rFonts w:hint="eastAsia"/>
          <w:lang w:eastAsia="zh-CN"/>
        </w:rPr>
        <w:t>字段</w:t>
      </w:r>
      <w:bookmarkEnd w:id="14"/>
    </w:p>
    <w:tbl>
      <w:tblPr>
        <w:tblStyle w:val="39"/>
        <w:tblW w:w="96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1920"/>
        <w:gridCol w:w="960"/>
        <w:gridCol w:w="1185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Length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Precision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版本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VERSION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CARD_PIN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创建人员ID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CREATED_USER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3"/>
        <w:rPr>
          <w:lang w:eastAsia="zh-CN"/>
        </w:rPr>
      </w:pPr>
    </w:p>
    <w:p>
      <w:pPr>
        <w:pStyle w:val="4"/>
        <w:rPr>
          <w:lang w:eastAsia="zh-CN"/>
        </w:rPr>
      </w:pPr>
      <w:bookmarkStart w:id="15" w:name="_Toc31926"/>
      <w:r>
        <w:rPr>
          <w:lang w:eastAsia="zh-CN"/>
        </w:rPr>
        <w:t>路线站点</w:t>
      </w:r>
      <w:bookmarkEnd w:id="15"/>
    </w:p>
    <w:p>
      <w:pPr>
        <w:pStyle w:val="3"/>
      </w:pPr>
      <w:r>
        <w:t>车辆运行的路线、站点。</w:t>
      </w:r>
    </w:p>
    <w:p>
      <w:pPr>
        <w:pStyle w:val="5"/>
        <w:tabs>
          <w:tab w:val="clear" w:pos="578"/>
        </w:tabs>
        <w:rPr>
          <w:rFonts w:ascii="新宋体" w:hAnsi="新宋体" w:eastAsia="新宋体"/>
        </w:rPr>
      </w:pPr>
      <w:bookmarkStart w:id="16" w:name="_Toc6758"/>
      <w:r>
        <w:rPr>
          <w:rFonts w:hint="eastAsia" w:ascii="新宋体" w:hAnsi="新宋体" w:eastAsia="新宋体"/>
          <w:lang w:eastAsia="zh-CN"/>
        </w:rPr>
        <w:t>表名</w:t>
      </w:r>
      <w:bookmarkEnd w:id="16"/>
    </w:p>
    <w:p>
      <w:pPr>
        <w:pStyle w:val="3"/>
        <w:ind w:left="220" w:leftChars="100"/>
      </w:pPr>
      <w:r>
        <w:rPr>
          <w:rFonts w:hint="eastAsia" w:ascii="Consolas" w:hAnsi="Consolas" w:cs="Consolas"/>
          <w:color w:val="444444"/>
          <w:sz w:val="20"/>
          <w:szCs w:val="20"/>
          <w:shd w:val="clear" w:color="auto" w:fill="FFFFFF"/>
        </w:rPr>
        <w:t>I_</w:t>
      </w:r>
      <w:r>
        <w:rPr>
          <w:rFonts w:hint="eastAsia" w:ascii="Consolas" w:hAnsi="Consolas" w:cs="Consolas"/>
          <w:color w:val="444444"/>
          <w:sz w:val="20"/>
          <w:szCs w:val="20"/>
          <w:shd w:val="clear" w:color="auto" w:fill="FFFFFF"/>
          <w:lang w:val="en-US" w:eastAsia="zh-CN"/>
        </w:rPr>
        <w:t>ROUTESTOP</w:t>
      </w:r>
    </w:p>
    <w:p>
      <w:pPr>
        <w:pStyle w:val="5"/>
        <w:tabs>
          <w:tab w:val="clear" w:pos="578"/>
        </w:tabs>
        <w:rPr>
          <w:rFonts w:ascii="新宋体" w:hAnsi="新宋体" w:eastAsia="新宋体"/>
        </w:rPr>
      </w:pPr>
      <w:bookmarkStart w:id="17" w:name="_Toc31215"/>
      <w:r>
        <w:rPr>
          <w:rFonts w:hint="eastAsia" w:ascii="新宋体" w:hAnsi="新宋体" w:eastAsia="新宋体"/>
          <w:lang w:eastAsia="zh-CN"/>
        </w:rPr>
        <w:t>字段</w:t>
      </w:r>
      <w:bookmarkEnd w:id="17"/>
    </w:p>
    <w:tbl>
      <w:tblPr>
        <w:tblStyle w:val="39"/>
        <w:tblW w:w="96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1920"/>
        <w:gridCol w:w="960"/>
        <w:gridCol w:w="1185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Length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Precision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版本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VERSION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路线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ROUTE_ID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站点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LOC_ID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经度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LONGITUDE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decimal(14,10)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纬度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LATITUDE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decimal(14,10)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票种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TICKET_TYPE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创建人员ID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CREATED_USER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3"/>
      </w:pPr>
    </w:p>
    <w:p>
      <w:pPr>
        <w:pStyle w:val="2"/>
        <w:rPr>
          <w:rFonts w:hint="eastAsia" w:eastAsia="宋体"/>
          <w:lang w:val="en-US" w:eastAsia="zh-CN"/>
        </w:rPr>
      </w:pPr>
      <w:bookmarkStart w:id="18" w:name="_Toc27899"/>
      <w:r>
        <w:rPr>
          <w:rFonts w:hint="eastAsia" w:ascii="新宋体" w:hAnsi="新宋体" w:eastAsia="新宋体"/>
          <w:color w:val="000000"/>
          <w:lang w:eastAsia="zh-CN"/>
        </w:rPr>
        <w:t>POS机从前置机获取数据（略）</w:t>
      </w:r>
      <w:bookmarkEnd w:id="18"/>
    </w:p>
    <w:p>
      <w:pPr>
        <w:pStyle w:val="2"/>
        <w:rPr>
          <w:rFonts w:ascii="新宋体" w:hAnsi="新宋体" w:eastAsia="新宋体"/>
          <w:color w:val="000000"/>
          <w:lang w:eastAsia="zh-CN"/>
        </w:rPr>
      </w:pPr>
      <w:bookmarkStart w:id="19" w:name="_Toc27791"/>
      <w:r>
        <w:rPr>
          <w:rFonts w:hint="eastAsia" w:ascii="新宋体" w:hAnsi="新宋体" w:eastAsia="新宋体"/>
          <w:color w:val="000000"/>
          <w:lang w:eastAsia="zh-CN"/>
        </w:rPr>
        <w:t>POS机刷卡</w:t>
      </w:r>
      <w:bookmarkEnd w:id="19"/>
    </w:p>
    <w:p>
      <w:pPr>
        <w:pStyle w:val="4"/>
        <w:rPr>
          <w:lang w:eastAsia="zh-CN"/>
        </w:rPr>
      </w:pPr>
      <w:bookmarkStart w:id="20" w:name="_Toc31385"/>
      <w:r>
        <w:rPr>
          <w:rFonts w:hint="eastAsia"/>
          <w:lang w:eastAsia="zh-CN"/>
        </w:rPr>
        <w:t>约定</w:t>
      </w:r>
      <w:bookmarkEnd w:id="20"/>
    </w:p>
    <w:p>
      <w:pPr>
        <w:pStyle w:val="3"/>
        <w:rPr>
          <w:rFonts w:hint="eastAsia"/>
        </w:rPr>
      </w:pPr>
      <w:r>
        <w:rPr>
          <w:rFonts w:hint="eastAsia"/>
        </w:rPr>
        <w:t>定时获取车辆位置；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自动显示当前站点、票种；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刷卡时</w:t>
      </w:r>
      <w:r>
        <w:rPr>
          <w:rFonts w:hint="eastAsia"/>
          <w:lang w:eastAsia="zh-CN"/>
        </w:rPr>
        <w:t>自动匹配站点；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15分钟内（？）</w:t>
      </w:r>
      <w:r>
        <w:rPr>
          <w:rFonts w:hint="eastAsia"/>
          <w:lang w:val="en-US" w:eastAsia="zh-CN"/>
        </w:rPr>
        <w:t>不允许重复刷卡；</w:t>
      </w:r>
    </w:p>
    <w:p>
      <w:pPr>
        <w:pStyle w:val="4"/>
        <w:rPr>
          <w:lang w:eastAsia="zh-CN"/>
        </w:rPr>
      </w:pPr>
      <w:bookmarkStart w:id="21" w:name="_Toc9562"/>
      <w:r>
        <w:rPr>
          <w:rFonts w:hint="eastAsia"/>
          <w:lang w:eastAsia="zh-CN"/>
        </w:rPr>
        <w:t>流程</w:t>
      </w:r>
      <w:bookmarkEnd w:id="21"/>
    </w:p>
    <w:p>
      <w:pPr>
        <w:pStyle w:val="3"/>
      </w:pPr>
      <w:r>
        <w:object>
          <v:shape id="_x0000_i1025" o:spt="75" type="#_x0000_t75" style="height:474.15pt;width:511.6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pStyle w:val="4"/>
        <w:rPr>
          <w:lang w:eastAsia="zh-CN"/>
        </w:rPr>
      </w:pPr>
      <w:bookmarkStart w:id="22" w:name="_Toc29925"/>
      <w:r>
        <w:rPr>
          <w:lang w:eastAsia="zh-CN"/>
        </w:rPr>
        <w:t>语音提示</w:t>
      </w:r>
      <w:bookmarkEnd w:id="22"/>
    </w:p>
    <w:p>
      <w:pPr>
        <w:pStyle w:val="3"/>
        <w:ind w:left="440" w:leftChars="200"/>
      </w:pPr>
      <w:r>
        <w:rPr>
          <w:rFonts w:hint="eastAsia"/>
        </w:rPr>
        <w:t>此卡无效，不能乘车。</w:t>
      </w:r>
    </w:p>
    <w:p>
      <w:pPr>
        <w:pStyle w:val="3"/>
        <w:ind w:left="440" w:leftChars="200"/>
      </w:pPr>
      <w:r>
        <w:rPr>
          <w:rFonts w:hint="eastAsia"/>
        </w:rPr>
        <w:t>余额不足，请去充值。</w:t>
      </w:r>
    </w:p>
    <w:p>
      <w:pPr>
        <w:pStyle w:val="3"/>
        <w:ind w:left="440" w:leftChars="200"/>
      </w:pPr>
      <w:r>
        <w:t>没有预约，最后上车。</w:t>
      </w:r>
    </w:p>
    <w:p>
      <w:pPr>
        <w:pStyle w:val="3"/>
        <w:ind w:left="440" w:leftChars="200"/>
        <w:rPr>
          <w:rFonts w:hint="eastAsia"/>
        </w:rPr>
      </w:pPr>
      <w:r>
        <w:t>正常通过滴一声。</w:t>
      </w:r>
    </w:p>
    <w:p>
      <w:pPr>
        <w:pStyle w:val="2"/>
        <w:rPr>
          <w:lang w:eastAsia="zh-CN"/>
        </w:rPr>
      </w:pPr>
      <w:bookmarkStart w:id="23" w:name="_Toc27532"/>
      <w:r>
        <w:rPr>
          <w:rFonts w:hint="eastAsia" w:ascii="新宋体" w:hAnsi="新宋体" w:eastAsia="新宋体"/>
          <w:color w:val="000000"/>
          <w:lang w:eastAsia="zh-CN"/>
        </w:rPr>
        <w:t>POS机发送数据到前置机（略）</w:t>
      </w:r>
      <w:bookmarkEnd w:id="23"/>
    </w:p>
    <w:p>
      <w:pPr>
        <w:pStyle w:val="2"/>
        <w:rPr>
          <w:rFonts w:ascii="新宋体" w:hAnsi="新宋体" w:eastAsia="新宋体"/>
          <w:color w:val="000000"/>
          <w:lang w:eastAsia="zh-CN"/>
        </w:rPr>
      </w:pPr>
      <w:bookmarkStart w:id="24" w:name="_Toc6575"/>
      <w:r>
        <w:rPr>
          <w:rFonts w:hint="eastAsia" w:ascii="新宋体" w:hAnsi="新宋体" w:eastAsia="新宋体"/>
          <w:color w:val="000000"/>
          <w:lang w:eastAsia="zh-CN"/>
        </w:rPr>
        <w:t>前置机发送数据到后台接口</w:t>
      </w:r>
      <w:bookmarkEnd w:id="24"/>
    </w:p>
    <w:p>
      <w:pPr>
        <w:pStyle w:val="4"/>
        <w:rPr>
          <w:rFonts w:ascii="新宋体" w:hAnsi="新宋体" w:eastAsia="新宋体"/>
          <w:lang w:eastAsia="zh-CN"/>
        </w:rPr>
      </w:pPr>
      <w:bookmarkStart w:id="25" w:name="_Toc11382"/>
      <w:r>
        <w:rPr>
          <w:rFonts w:hint="eastAsia" w:ascii="新宋体" w:hAnsi="新宋体" w:eastAsia="新宋体"/>
          <w:lang w:eastAsia="zh-CN"/>
        </w:rPr>
        <w:t>车辆实时位置</w:t>
      </w:r>
      <w:bookmarkEnd w:id="25"/>
    </w:p>
    <w:p>
      <w:pPr>
        <w:pStyle w:val="5"/>
        <w:tabs>
          <w:tab w:val="clear" w:pos="578"/>
        </w:tabs>
        <w:rPr>
          <w:rFonts w:ascii="新宋体" w:hAnsi="新宋体" w:eastAsia="新宋体"/>
        </w:rPr>
      </w:pPr>
      <w:bookmarkStart w:id="26" w:name="_Toc23305"/>
      <w:r>
        <w:rPr>
          <w:rFonts w:hint="eastAsia" w:ascii="新宋体" w:hAnsi="新宋体" w:eastAsia="新宋体"/>
          <w:lang w:eastAsia="zh-CN"/>
        </w:rPr>
        <w:t>接口表名</w:t>
      </w:r>
      <w:bookmarkEnd w:id="26"/>
    </w:p>
    <w:p>
      <w:pPr>
        <w:pStyle w:val="3"/>
      </w:pPr>
      <w:r>
        <w:rPr>
          <w:rFonts w:hint="eastAsia" w:ascii="Consolas" w:hAnsi="Consolas" w:cs="Consolas"/>
          <w:color w:val="444444"/>
          <w:sz w:val="20"/>
          <w:szCs w:val="20"/>
          <w:shd w:val="clear" w:color="auto" w:fill="FFFFFF"/>
          <w:lang w:val="en-US" w:eastAsia="zh-CN"/>
        </w:rPr>
        <w:t>I_BUSTRACK</w:t>
      </w:r>
    </w:p>
    <w:p>
      <w:pPr>
        <w:pStyle w:val="5"/>
        <w:tabs>
          <w:tab w:val="clear" w:pos="578"/>
        </w:tabs>
        <w:rPr>
          <w:rFonts w:ascii="新宋体" w:hAnsi="新宋体" w:eastAsia="新宋体"/>
        </w:rPr>
      </w:pPr>
      <w:bookmarkStart w:id="27" w:name="_Toc31978"/>
      <w:r>
        <w:rPr>
          <w:rFonts w:hint="eastAsia" w:ascii="新宋体" w:hAnsi="新宋体" w:eastAsia="新宋体"/>
          <w:lang w:eastAsia="zh-CN"/>
        </w:rPr>
        <w:t>字段</w:t>
      </w:r>
      <w:bookmarkEnd w:id="27"/>
    </w:p>
    <w:tbl>
      <w:tblPr>
        <w:tblStyle w:val="39"/>
        <w:tblW w:w="98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0"/>
        <w:gridCol w:w="1920"/>
        <w:gridCol w:w="1920"/>
        <w:gridCol w:w="960"/>
        <w:gridCol w:w="1185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Length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Precision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</w:t>
            </w:r>
            <w:r>
              <w:rPr>
                <w:rStyle w:val="133"/>
                <w:lang w:val="en-US" w:eastAsia="zh-CN" w:bidi="ar"/>
              </w:rPr>
              <w:t>机号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POS_NO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卡号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CARD_PIN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经度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LONGITUDE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decimal(14,10)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纬度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LATITUDE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decimal(14,10)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站点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LOC_ID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路线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ROUTE_ID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票种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TICKET_TYPE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刷卡时间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RECORD_TIME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创建人员</w:t>
            </w:r>
            <w:r>
              <w:rPr>
                <w:rStyle w:val="134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CREATED_USER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3"/>
      </w:pPr>
    </w:p>
    <w:p>
      <w:pPr>
        <w:pStyle w:val="5"/>
        <w:tabs>
          <w:tab w:val="clear" w:pos="578"/>
        </w:tabs>
        <w:rPr>
          <w:rFonts w:ascii="新宋体" w:hAnsi="新宋体" w:eastAsia="新宋体"/>
        </w:rPr>
      </w:pPr>
      <w:bookmarkStart w:id="28" w:name="_Toc14254"/>
      <w:r>
        <w:rPr>
          <w:rFonts w:ascii="新宋体" w:hAnsi="新宋体" w:eastAsia="新宋体"/>
        </w:rPr>
        <w:t>记录频率</w:t>
      </w:r>
      <w:bookmarkEnd w:id="28"/>
    </w:p>
    <w:p>
      <w:pPr>
        <w:pStyle w:val="3"/>
      </w:pPr>
      <w:r>
        <w:t>每一分钟一次</w:t>
      </w:r>
    </w:p>
    <w:p>
      <w:pPr>
        <w:pStyle w:val="5"/>
        <w:tabs>
          <w:tab w:val="clear" w:pos="578"/>
        </w:tabs>
        <w:rPr>
          <w:rFonts w:ascii="新宋体" w:hAnsi="新宋体" w:eastAsia="新宋体"/>
        </w:rPr>
      </w:pPr>
      <w:bookmarkStart w:id="29" w:name="_Toc27295"/>
      <w:r>
        <w:rPr>
          <w:rFonts w:ascii="新宋体" w:hAnsi="新宋体" w:eastAsia="新宋体"/>
        </w:rPr>
        <w:t>上传</w:t>
      </w:r>
      <w:r>
        <w:rPr>
          <w:rFonts w:hint="eastAsia" w:ascii="新宋体" w:hAnsi="新宋体" w:eastAsia="新宋体"/>
          <w:lang w:eastAsia="zh-CN"/>
        </w:rPr>
        <w:t>时间</w:t>
      </w:r>
      <w:bookmarkEnd w:id="29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及时</w:t>
      </w:r>
    </w:p>
    <w:p>
      <w:pPr>
        <w:pStyle w:val="4"/>
        <w:rPr>
          <w:rFonts w:ascii="新宋体" w:hAnsi="新宋体" w:eastAsia="新宋体"/>
          <w:lang w:eastAsia="zh-CN"/>
        </w:rPr>
      </w:pPr>
      <w:bookmarkStart w:id="30" w:name="_Toc6853"/>
      <w:r>
        <w:rPr>
          <w:rFonts w:hint="eastAsia" w:ascii="新宋体" w:hAnsi="新宋体" w:eastAsia="新宋体"/>
          <w:lang w:eastAsia="zh-CN"/>
        </w:rPr>
        <w:t>刷卡</w:t>
      </w:r>
      <w:r>
        <w:rPr>
          <w:rFonts w:ascii="新宋体" w:hAnsi="新宋体" w:eastAsia="新宋体"/>
          <w:lang w:eastAsia="zh-CN"/>
        </w:rPr>
        <w:t>乘车数据</w:t>
      </w:r>
      <w:bookmarkEnd w:id="30"/>
    </w:p>
    <w:p>
      <w:pPr>
        <w:pStyle w:val="5"/>
        <w:tabs>
          <w:tab w:val="clear" w:pos="578"/>
        </w:tabs>
        <w:rPr>
          <w:rFonts w:ascii="新宋体" w:hAnsi="新宋体" w:eastAsia="新宋体"/>
        </w:rPr>
      </w:pPr>
      <w:bookmarkStart w:id="31" w:name="_Toc5975"/>
      <w:r>
        <w:rPr>
          <w:rFonts w:hint="eastAsia" w:ascii="新宋体" w:hAnsi="新宋体" w:eastAsia="新宋体"/>
          <w:lang w:eastAsia="zh-CN"/>
        </w:rPr>
        <w:t>表名</w:t>
      </w:r>
      <w:bookmarkEnd w:id="31"/>
    </w:p>
    <w:p>
      <w:pPr>
        <w:pStyle w:val="3"/>
      </w:pPr>
      <w:r>
        <w:rPr>
          <w:rFonts w:hint="eastAsia"/>
        </w:rPr>
        <w:t>I_CARDRECORD</w:t>
      </w:r>
    </w:p>
    <w:p>
      <w:pPr>
        <w:pStyle w:val="5"/>
        <w:tabs>
          <w:tab w:val="clear" w:pos="578"/>
        </w:tabs>
        <w:rPr>
          <w:rFonts w:ascii="新宋体" w:hAnsi="新宋体" w:eastAsia="新宋体"/>
        </w:rPr>
      </w:pPr>
      <w:bookmarkStart w:id="32" w:name="_Toc707"/>
      <w:r>
        <w:rPr>
          <w:rFonts w:hint="eastAsia" w:ascii="新宋体" w:hAnsi="新宋体" w:eastAsia="新宋体"/>
          <w:lang w:eastAsia="zh-CN"/>
        </w:rPr>
        <w:t>字段</w:t>
      </w:r>
      <w:bookmarkEnd w:id="32"/>
    </w:p>
    <w:tbl>
      <w:tblPr>
        <w:tblStyle w:val="39"/>
        <w:tblW w:w="98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0"/>
        <w:gridCol w:w="1920"/>
        <w:gridCol w:w="1920"/>
        <w:gridCol w:w="960"/>
        <w:gridCol w:w="1185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Length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Precision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POS机号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POS_NO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经度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LONGITUDE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decimal(14,10)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纬度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LATITUDE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decimal(14,10)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RECORD_TIME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路线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ROUTE_ID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CREATED_TIME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3"/>
      </w:pPr>
    </w:p>
    <w:p>
      <w:pPr>
        <w:pStyle w:val="5"/>
        <w:tabs>
          <w:tab w:val="clear" w:pos="578"/>
        </w:tabs>
        <w:rPr>
          <w:rFonts w:ascii="新宋体" w:hAnsi="新宋体" w:eastAsia="新宋体"/>
        </w:rPr>
      </w:pPr>
      <w:bookmarkStart w:id="33" w:name="_Toc32248"/>
      <w:r>
        <w:rPr>
          <w:rFonts w:ascii="新宋体" w:hAnsi="新宋体" w:eastAsia="新宋体"/>
        </w:rPr>
        <w:t>上传</w:t>
      </w:r>
      <w:bookmarkEnd w:id="33"/>
      <w:r>
        <w:rPr>
          <w:rFonts w:hint="eastAsia" w:ascii="新宋体" w:hAnsi="新宋体" w:eastAsia="新宋体"/>
          <w:lang w:eastAsia="zh-CN"/>
        </w:rPr>
        <w:t>时间</w:t>
      </w:r>
    </w:p>
    <w:p>
      <w:pPr>
        <w:pStyle w:val="3"/>
        <w:ind w:left="220" w:leftChars="100"/>
        <w:rPr>
          <w:rFonts w:hint="eastAsia"/>
          <w:lang w:eastAsia="zh-CN"/>
        </w:rPr>
      </w:pPr>
      <w:r>
        <w:rPr>
          <w:rFonts w:hint="eastAsia"/>
          <w:lang w:eastAsia="zh-CN"/>
        </w:rPr>
        <w:t>及时</w:t>
      </w:r>
    </w:p>
    <w:p>
      <w:pPr>
        <w:pStyle w:val="2"/>
        <w:rPr>
          <w:rFonts w:hint="eastAsia" w:ascii="新宋体" w:hAnsi="新宋体" w:eastAsia="新宋体"/>
          <w:color w:val="000000"/>
          <w:lang w:val="en-US" w:eastAsia="zh-CN"/>
        </w:rPr>
      </w:pPr>
      <w:r>
        <w:rPr>
          <w:rFonts w:hint="eastAsia" w:ascii="新宋体" w:hAnsi="新宋体" w:eastAsia="新宋体"/>
          <w:color w:val="000000"/>
          <w:lang w:val="en-US" w:eastAsia="zh-CN"/>
        </w:rPr>
        <w:t>写卡程序（卡片初始化）</w:t>
      </w:r>
    </w:p>
    <w:p>
      <w:pPr>
        <w:pStyle w:val="3"/>
        <w:ind w:left="22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写卡程序负责将卡片初始化，本系统发的卡应该有标志区分。</w:t>
      </w:r>
    </w:p>
    <w:p>
      <w:pPr>
        <w:pStyle w:val="3"/>
        <w:ind w:left="22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一些细节需当面沟通后确认。</w:t>
      </w:r>
      <w:bookmarkStart w:id="34" w:name="_GoBack"/>
      <w:bookmarkEnd w:id="34"/>
    </w:p>
    <w:sectPr>
      <w:headerReference r:id="rId4" w:type="default"/>
      <w:footerReference r:id="rId5" w:type="default"/>
      <w:pgSz w:w="11909" w:h="16834"/>
      <w:pgMar w:top="1140" w:right="1140" w:bottom="1236" w:left="1140" w:header="510" w:footer="488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mago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 monospaced for SAP">
    <w:altName w:val="Lucida Sans Typewriter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center" w:pos="1505"/>
        <w:tab w:val="right" w:pos="3010"/>
      </w:tabs>
      <w:spacing w:before="120" w:after="120"/>
      <w:ind w:right="-108"/>
      <w:jc w:val="right"/>
      <w:rPr>
        <w:sz w:val="20"/>
        <w:szCs w:val="20"/>
        <w:lang w:val="en-GB"/>
      </w:rPr>
    </w:pPr>
    <w:r>
      <w:rPr>
        <w:sz w:val="20"/>
        <w:szCs w:val="20"/>
        <w:lang w:val="en-GB"/>
      </w:rPr>
      <w:t xml:space="preserve">Page </w:t>
    </w:r>
    <w:r>
      <w:rPr>
        <w:sz w:val="20"/>
        <w:szCs w:val="20"/>
        <w:lang w:val="en-GB"/>
      </w:rPr>
      <w:fldChar w:fldCharType="begin"/>
    </w:r>
    <w:r>
      <w:rPr>
        <w:sz w:val="20"/>
        <w:szCs w:val="20"/>
        <w:lang w:val="en-GB"/>
      </w:rPr>
      <w:instrText xml:space="preserve"> PAGE </w:instrText>
    </w:r>
    <w:r>
      <w:rPr>
        <w:sz w:val="20"/>
        <w:szCs w:val="20"/>
        <w:lang w:val="en-GB"/>
      </w:rPr>
      <w:fldChar w:fldCharType="separate"/>
    </w:r>
    <w:r>
      <w:rPr>
        <w:sz w:val="20"/>
        <w:szCs w:val="20"/>
        <w:lang w:val="en-GB"/>
      </w:rPr>
      <w:t>15</w:t>
    </w:r>
    <w:r>
      <w:rPr>
        <w:sz w:val="20"/>
        <w:szCs w:val="20"/>
        <w:lang w:val="en-GB"/>
      </w:rPr>
      <w:fldChar w:fldCharType="end"/>
    </w:r>
    <w:r>
      <w:rPr>
        <w:sz w:val="20"/>
        <w:szCs w:val="20"/>
        <w:lang w:val="en-GB"/>
      </w:rPr>
      <w:t xml:space="preserve"> of </w:t>
    </w:r>
    <w:r>
      <w:rPr>
        <w:sz w:val="20"/>
        <w:szCs w:val="20"/>
        <w:lang w:val="en-GB"/>
      </w:rPr>
      <w:fldChar w:fldCharType="begin"/>
    </w:r>
    <w:r>
      <w:rPr>
        <w:sz w:val="20"/>
        <w:szCs w:val="20"/>
        <w:lang w:val="en-GB"/>
      </w:rPr>
      <w:instrText xml:space="preserve"> NUMPAGES </w:instrText>
    </w:r>
    <w:r>
      <w:rPr>
        <w:sz w:val="20"/>
        <w:szCs w:val="20"/>
        <w:lang w:val="en-GB"/>
      </w:rPr>
      <w:fldChar w:fldCharType="separate"/>
    </w:r>
    <w:r>
      <w:rPr>
        <w:sz w:val="20"/>
        <w:szCs w:val="20"/>
        <w:lang w:val="en-GB"/>
      </w:rPr>
      <w:t>22</w:t>
    </w:r>
    <w:r>
      <w:rPr>
        <w:sz w:val="20"/>
        <w:szCs w:val="20"/>
        <w:lang w:val="en-GB"/>
      </w:rPr>
      <w:fldChar w:fldCharType="end"/>
    </w:r>
  </w:p>
  <w:p>
    <w:pPr>
      <w:pStyle w:val="22"/>
      <w:rPr>
        <w:sz w:val="2"/>
        <w:szCs w:val="2"/>
        <w:lang w:val="en-GB"/>
      </w:rPr>
    </w:pPr>
  </w:p>
  <w:p>
    <w:pPr>
      <w:rPr>
        <w:sz w:val="2"/>
        <w:szCs w:val="2"/>
        <w:lang w:val="en-GB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left" w:pos="-993"/>
        <w:tab w:val="right" w:pos="10206"/>
      </w:tabs>
      <w:jc w:val="center"/>
      <w:rPr>
        <w:spacing w:val="10"/>
        <w:position w:val="6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696" w:type="dxa"/>
      <w:tblInd w:w="108" w:type="dxa"/>
      <w:tblBorders>
        <w:top w:val="none" w:color="auto" w:sz="0" w:space="0"/>
        <w:left w:val="none" w:color="auto" w:sz="0" w:space="0"/>
        <w:bottom w:val="single" w:color="auto" w:sz="8" w:space="0"/>
        <w:right w:val="none" w:color="auto" w:sz="0" w:space="0"/>
        <w:insideH w:val="single" w:color="auto" w:sz="8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898"/>
      <w:gridCol w:w="2798"/>
    </w:tblGrid>
    <w:tr>
      <w:tblPrEx>
        <w:tblBorders>
          <w:top w:val="none" w:color="auto" w:sz="0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5" w:hRule="atLeast"/>
      </w:trPr>
      <w:tc>
        <w:tcPr>
          <w:tcW w:w="6898" w:type="dxa"/>
          <w:vAlign w:val="bottom"/>
        </w:tcPr>
        <w:p>
          <w:pPr>
            <w:pStyle w:val="23"/>
            <w:spacing w:after="40"/>
            <w:jc w:val="both"/>
            <w:rPr>
              <w:b/>
              <w:sz w:val="26"/>
              <w:szCs w:val="26"/>
              <w:lang w:eastAsia="zh-CN"/>
            </w:rPr>
          </w:pPr>
          <w:r>
            <w:rPr>
              <w:rFonts w:hint="eastAsia"/>
              <w:b/>
              <w:sz w:val="26"/>
              <w:szCs w:val="26"/>
              <w:lang w:eastAsia="zh-CN"/>
            </w:rPr>
            <w:t>通勤车系统II期设计规范</w:t>
          </w:r>
        </w:p>
      </w:tc>
      <w:tc>
        <w:tcPr>
          <w:tcW w:w="2798" w:type="dxa"/>
          <w:tcMar>
            <w:left w:w="0" w:type="dxa"/>
            <w:right w:w="0" w:type="dxa"/>
          </w:tcMar>
        </w:tcPr>
        <w:p>
          <w:pPr>
            <w:pStyle w:val="23"/>
            <w:spacing w:after="40"/>
            <w:ind w:right="-57"/>
            <w:jc w:val="right"/>
            <w:rPr>
              <w:rFonts w:cs="Arial"/>
              <w:lang w:eastAsia="zh-CN"/>
            </w:rPr>
          </w:pPr>
        </w:p>
        <w:p>
          <w:pPr>
            <w:pStyle w:val="23"/>
            <w:spacing w:after="40"/>
            <w:ind w:right="-57"/>
            <w:jc w:val="right"/>
            <w:rPr>
              <w:sz w:val="26"/>
              <w:szCs w:val="26"/>
              <w:lang w:eastAsia="zh-CN"/>
            </w:rPr>
          </w:pPr>
        </w:p>
      </w:tc>
    </w:tr>
  </w:tbl>
  <w:p>
    <w:pPr>
      <w:rPr>
        <w:lang w:val="en-GB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218"/>
        </w:tabs>
        <w:ind w:left="218" w:hanging="360"/>
      </w:pPr>
      <w:rPr>
        <w:rFonts w:hint="default" w:ascii="Symbol" w:hAnsi="Symbol"/>
      </w:rPr>
    </w:lvl>
  </w:abstractNum>
  <w:abstractNum w:abstractNumId="1">
    <w:nsid w:val="0D1337F9"/>
    <w:multiLevelType w:val="multilevel"/>
    <w:tmpl w:val="0D1337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45019C2"/>
    <w:multiLevelType w:val="multilevel"/>
    <w:tmpl w:val="345019C2"/>
    <w:lvl w:ilvl="0" w:tentative="0">
      <w:start w:val="0"/>
      <w:numFmt w:val="bullet"/>
      <w:pStyle w:val="114"/>
      <w:lvlText w:val="-"/>
      <w:lvlJc w:val="left"/>
      <w:pPr>
        <w:ind w:left="435" w:hanging="360"/>
      </w:pPr>
      <w:rPr>
        <w:rFonts w:hint="default" w:ascii="Arial" w:hAnsi="Arial" w:eastAsia="宋体" w:cs="Arial"/>
      </w:rPr>
    </w:lvl>
    <w:lvl w:ilvl="1" w:tentative="0">
      <w:start w:val="1"/>
      <w:numFmt w:val="bullet"/>
      <w:lvlText w:val=""/>
      <w:lvlJc w:val="left"/>
      <w:pPr>
        <w:ind w:left="91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3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5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7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9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1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3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55" w:hanging="420"/>
      </w:pPr>
      <w:rPr>
        <w:rFonts w:hint="default" w:ascii="Wingdings" w:hAnsi="Wingdings"/>
      </w:rPr>
    </w:lvl>
  </w:abstractNum>
  <w:abstractNum w:abstractNumId="3">
    <w:nsid w:val="370E4C94"/>
    <w:multiLevelType w:val="multilevel"/>
    <w:tmpl w:val="370E4C94"/>
    <w:lvl w:ilvl="0" w:tentative="0">
      <w:start w:val="1"/>
      <w:numFmt w:val="decimal"/>
      <w:pStyle w:val="96"/>
      <w:lvlText w:val="%1."/>
      <w:lvlJc w:val="left"/>
      <w:pPr>
        <w:tabs>
          <w:tab w:val="left" w:pos="340"/>
        </w:tabs>
        <w:ind w:left="340" w:hanging="340"/>
      </w:pPr>
      <w:rPr>
        <w:rFonts w:hint="default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4">
    <w:nsid w:val="38873FAD"/>
    <w:multiLevelType w:val="multilevel"/>
    <w:tmpl w:val="38873FAD"/>
    <w:lvl w:ilvl="0" w:tentative="0">
      <w:start w:val="1"/>
      <w:numFmt w:val="decimal"/>
      <w:pStyle w:val="108"/>
      <w:lvlText w:val="%1."/>
      <w:lvlJc w:val="left"/>
      <w:pPr>
        <w:ind w:left="42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A31380"/>
    <w:multiLevelType w:val="multilevel"/>
    <w:tmpl w:val="3BA31380"/>
    <w:lvl w:ilvl="0" w:tentative="0">
      <w:start w:val="1"/>
      <w:numFmt w:val="decimal"/>
      <w:pStyle w:val="112"/>
      <w:lvlText w:val="%1)"/>
      <w:lvlJc w:val="left"/>
      <w:pPr>
        <w:ind w:left="846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3392" w:hanging="420"/>
      </w:pPr>
    </w:lvl>
    <w:lvl w:ilvl="2" w:tentative="0">
      <w:start w:val="1"/>
      <w:numFmt w:val="lowerRoman"/>
      <w:lvlText w:val="%3."/>
      <w:lvlJc w:val="right"/>
      <w:pPr>
        <w:ind w:left="3812" w:hanging="420"/>
      </w:pPr>
    </w:lvl>
    <w:lvl w:ilvl="3" w:tentative="0">
      <w:start w:val="1"/>
      <w:numFmt w:val="decimal"/>
      <w:lvlText w:val="%4."/>
      <w:lvlJc w:val="left"/>
      <w:pPr>
        <w:ind w:left="4232" w:hanging="420"/>
      </w:pPr>
    </w:lvl>
    <w:lvl w:ilvl="4" w:tentative="0">
      <w:start w:val="1"/>
      <w:numFmt w:val="lowerLetter"/>
      <w:lvlText w:val="%5)"/>
      <w:lvlJc w:val="left"/>
      <w:pPr>
        <w:ind w:left="4652" w:hanging="420"/>
      </w:pPr>
    </w:lvl>
    <w:lvl w:ilvl="5" w:tentative="0">
      <w:start w:val="1"/>
      <w:numFmt w:val="lowerRoman"/>
      <w:lvlText w:val="%6."/>
      <w:lvlJc w:val="right"/>
      <w:pPr>
        <w:ind w:left="5072" w:hanging="420"/>
      </w:pPr>
    </w:lvl>
    <w:lvl w:ilvl="6" w:tentative="0">
      <w:start w:val="1"/>
      <w:numFmt w:val="decimal"/>
      <w:lvlText w:val="%7."/>
      <w:lvlJc w:val="left"/>
      <w:pPr>
        <w:ind w:left="5492" w:hanging="420"/>
      </w:pPr>
    </w:lvl>
    <w:lvl w:ilvl="7" w:tentative="0">
      <w:start w:val="1"/>
      <w:numFmt w:val="lowerLetter"/>
      <w:lvlText w:val="%8)"/>
      <w:lvlJc w:val="left"/>
      <w:pPr>
        <w:ind w:left="5912" w:hanging="420"/>
      </w:pPr>
    </w:lvl>
    <w:lvl w:ilvl="8" w:tentative="0">
      <w:start w:val="1"/>
      <w:numFmt w:val="lowerRoman"/>
      <w:lvlText w:val="%9."/>
      <w:lvlJc w:val="right"/>
      <w:pPr>
        <w:ind w:left="6332" w:hanging="420"/>
      </w:pPr>
    </w:lvl>
  </w:abstractNum>
  <w:abstractNum w:abstractNumId="6">
    <w:nsid w:val="5AC57ACA"/>
    <w:multiLevelType w:val="multilevel"/>
    <w:tmpl w:val="5AC57ACA"/>
    <w:lvl w:ilvl="0" w:tentative="0">
      <w:start w:val="1"/>
      <w:numFmt w:val="decimal"/>
      <w:pStyle w:val="2"/>
      <w:lvlText w:val="%1"/>
      <w:lvlJc w:val="left"/>
      <w:pPr>
        <w:tabs>
          <w:tab w:val="left" w:pos="578"/>
        </w:tabs>
        <w:ind w:left="578" w:hanging="578"/>
      </w:pPr>
      <w:rPr>
        <w:rFonts w:hint="default" w:cs="Times New Roman"/>
        <w:color w:val="000000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default" w:cs="Times New Roman"/>
        <w:color w:val="00000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709" w:hanging="709"/>
      </w:pPr>
      <w:rPr>
        <w:rFonts w:hint="default"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573"/>
        </w:tabs>
        <w:ind w:left="1573" w:hanging="864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cs="Times New Roman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DE"/>
    <w:rsid w:val="00000989"/>
    <w:rsid w:val="00001B17"/>
    <w:rsid w:val="00002CED"/>
    <w:rsid w:val="00003FE1"/>
    <w:rsid w:val="00004F60"/>
    <w:rsid w:val="000054D2"/>
    <w:rsid w:val="00010551"/>
    <w:rsid w:val="00010DEA"/>
    <w:rsid w:val="00010E4B"/>
    <w:rsid w:val="0001296B"/>
    <w:rsid w:val="000130C0"/>
    <w:rsid w:val="000141C9"/>
    <w:rsid w:val="00015FB8"/>
    <w:rsid w:val="000160FE"/>
    <w:rsid w:val="00017605"/>
    <w:rsid w:val="00017821"/>
    <w:rsid w:val="00017889"/>
    <w:rsid w:val="00017B79"/>
    <w:rsid w:val="000211FF"/>
    <w:rsid w:val="00022FE0"/>
    <w:rsid w:val="00023E14"/>
    <w:rsid w:val="00024536"/>
    <w:rsid w:val="0002568F"/>
    <w:rsid w:val="00026CCF"/>
    <w:rsid w:val="00027C6D"/>
    <w:rsid w:val="00030304"/>
    <w:rsid w:val="0003086C"/>
    <w:rsid w:val="000308E7"/>
    <w:rsid w:val="000315C2"/>
    <w:rsid w:val="00031EC5"/>
    <w:rsid w:val="000322C4"/>
    <w:rsid w:val="000324F5"/>
    <w:rsid w:val="00033327"/>
    <w:rsid w:val="00034377"/>
    <w:rsid w:val="00034C2D"/>
    <w:rsid w:val="000351E3"/>
    <w:rsid w:val="00035840"/>
    <w:rsid w:val="000364AC"/>
    <w:rsid w:val="00036651"/>
    <w:rsid w:val="00037F65"/>
    <w:rsid w:val="00040D4C"/>
    <w:rsid w:val="000423BB"/>
    <w:rsid w:val="0004344C"/>
    <w:rsid w:val="00044D8E"/>
    <w:rsid w:val="00045AE0"/>
    <w:rsid w:val="00050447"/>
    <w:rsid w:val="00050DE8"/>
    <w:rsid w:val="00050E73"/>
    <w:rsid w:val="000519A4"/>
    <w:rsid w:val="00051E31"/>
    <w:rsid w:val="000532AA"/>
    <w:rsid w:val="000559A4"/>
    <w:rsid w:val="00055C91"/>
    <w:rsid w:val="00057049"/>
    <w:rsid w:val="00061254"/>
    <w:rsid w:val="0006719B"/>
    <w:rsid w:val="000702F0"/>
    <w:rsid w:val="00070DFA"/>
    <w:rsid w:val="00070E8C"/>
    <w:rsid w:val="00070FE1"/>
    <w:rsid w:val="000714A5"/>
    <w:rsid w:val="00071BB8"/>
    <w:rsid w:val="00072C2C"/>
    <w:rsid w:val="00073701"/>
    <w:rsid w:val="00073792"/>
    <w:rsid w:val="00074B2A"/>
    <w:rsid w:val="00075562"/>
    <w:rsid w:val="000761DD"/>
    <w:rsid w:val="0008039A"/>
    <w:rsid w:val="00080494"/>
    <w:rsid w:val="00081DA8"/>
    <w:rsid w:val="0008214C"/>
    <w:rsid w:val="00083842"/>
    <w:rsid w:val="00084BB3"/>
    <w:rsid w:val="00084BD3"/>
    <w:rsid w:val="00084D97"/>
    <w:rsid w:val="0008536D"/>
    <w:rsid w:val="000866C9"/>
    <w:rsid w:val="000900AF"/>
    <w:rsid w:val="00090CE9"/>
    <w:rsid w:val="00090FF6"/>
    <w:rsid w:val="00093E0D"/>
    <w:rsid w:val="00095D50"/>
    <w:rsid w:val="00096AE3"/>
    <w:rsid w:val="000A1239"/>
    <w:rsid w:val="000A147D"/>
    <w:rsid w:val="000A151E"/>
    <w:rsid w:val="000A219A"/>
    <w:rsid w:val="000A2FC0"/>
    <w:rsid w:val="000A3107"/>
    <w:rsid w:val="000A3356"/>
    <w:rsid w:val="000A3573"/>
    <w:rsid w:val="000A3A6D"/>
    <w:rsid w:val="000A4582"/>
    <w:rsid w:val="000A475E"/>
    <w:rsid w:val="000A4E45"/>
    <w:rsid w:val="000A5699"/>
    <w:rsid w:val="000A5AF9"/>
    <w:rsid w:val="000A6A95"/>
    <w:rsid w:val="000A6D6B"/>
    <w:rsid w:val="000A6F47"/>
    <w:rsid w:val="000A7DD4"/>
    <w:rsid w:val="000B120F"/>
    <w:rsid w:val="000B1374"/>
    <w:rsid w:val="000B146A"/>
    <w:rsid w:val="000B1601"/>
    <w:rsid w:val="000B1B5A"/>
    <w:rsid w:val="000B20DC"/>
    <w:rsid w:val="000B2110"/>
    <w:rsid w:val="000B2A63"/>
    <w:rsid w:val="000B35F0"/>
    <w:rsid w:val="000B45B8"/>
    <w:rsid w:val="000B51F6"/>
    <w:rsid w:val="000B59B6"/>
    <w:rsid w:val="000B743F"/>
    <w:rsid w:val="000C13BA"/>
    <w:rsid w:val="000C19AA"/>
    <w:rsid w:val="000C207F"/>
    <w:rsid w:val="000C231D"/>
    <w:rsid w:val="000C3778"/>
    <w:rsid w:val="000C479E"/>
    <w:rsid w:val="000C47EE"/>
    <w:rsid w:val="000C4A90"/>
    <w:rsid w:val="000C55B9"/>
    <w:rsid w:val="000C6416"/>
    <w:rsid w:val="000C70AC"/>
    <w:rsid w:val="000C797F"/>
    <w:rsid w:val="000C7CFA"/>
    <w:rsid w:val="000D0380"/>
    <w:rsid w:val="000D2B28"/>
    <w:rsid w:val="000D3DC7"/>
    <w:rsid w:val="000D50D5"/>
    <w:rsid w:val="000D51A7"/>
    <w:rsid w:val="000D632D"/>
    <w:rsid w:val="000D661F"/>
    <w:rsid w:val="000E0F80"/>
    <w:rsid w:val="000E19A1"/>
    <w:rsid w:val="000E1AE5"/>
    <w:rsid w:val="000E2B31"/>
    <w:rsid w:val="000E3BF2"/>
    <w:rsid w:val="000E427E"/>
    <w:rsid w:val="000E4EDC"/>
    <w:rsid w:val="000E74A7"/>
    <w:rsid w:val="000F22AB"/>
    <w:rsid w:val="000F2D36"/>
    <w:rsid w:val="000F33E1"/>
    <w:rsid w:val="000F347C"/>
    <w:rsid w:val="000F4CAE"/>
    <w:rsid w:val="000F5BEE"/>
    <w:rsid w:val="001015FA"/>
    <w:rsid w:val="001017CE"/>
    <w:rsid w:val="00101E0A"/>
    <w:rsid w:val="00102930"/>
    <w:rsid w:val="001037FF"/>
    <w:rsid w:val="00103813"/>
    <w:rsid w:val="001042E9"/>
    <w:rsid w:val="001055BE"/>
    <w:rsid w:val="0010649D"/>
    <w:rsid w:val="001073BD"/>
    <w:rsid w:val="001113D7"/>
    <w:rsid w:val="0011197F"/>
    <w:rsid w:val="00112DA1"/>
    <w:rsid w:val="00112F8D"/>
    <w:rsid w:val="00113634"/>
    <w:rsid w:val="00115581"/>
    <w:rsid w:val="00115601"/>
    <w:rsid w:val="0011560D"/>
    <w:rsid w:val="00115DE8"/>
    <w:rsid w:val="001172CF"/>
    <w:rsid w:val="00117B6D"/>
    <w:rsid w:val="001203AD"/>
    <w:rsid w:val="001210CC"/>
    <w:rsid w:val="0012312B"/>
    <w:rsid w:val="00123463"/>
    <w:rsid w:val="0012382C"/>
    <w:rsid w:val="001249A3"/>
    <w:rsid w:val="00124EBE"/>
    <w:rsid w:val="0012535E"/>
    <w:rsid w:val="00127547"/>
    <w:rsid w:val="00127F35"/>
    <w:rsid w:val="00130FC8"/>
    <w:rsid w:val="00131474"/>
    <w:rsid w:val="00131AC2"/>
    <w:rsid w:val="0013353E"/>
    <w:rsid w:val="00134102"/>
    <w:rsid w:val="001353A9"/>
    <w:rsid w:val="00135A0C"/>
    <w:rsid w:val="00136082"/>
    <w:rsid w:val="00136466"/>
    <w:rsid w:val="00136DF3"/>
    <w:rsid w:val="00137217"/>
    <w:rsid w:val="001374E1"/>
    <w:rsid w:val="001377DD"/>
    <w:rsid w:val="00140187"/>
    <w:rsid w:val="00140372"/>
    <w:rsid w:val="00141615"/>
    <w:rsid w:val="0014277D"/>
    <w:rsid w:val="00142B2D"/>
    <w:rsid w:val="001447EB"/>
    <w:rsid w:val="00144AF3"/>
    <w:rsid w:val="001453C6"/>
    <w:rsid w:val="00145907"/>
    <w:rsid w:val="00146C84"/>
    <w:rsid w:val="00147AF1"/>
    <w:rsid w:val="00147F6A"/>
    <w:rsid w:val="00151DDD"/>
    <w:rsid w:val="0015252B"/>
    <w:rsid w:val="001528B3"/>
    <w:rsid w:val="00152979"/>
    <w:rsid w:val="00152C78"/>
    <w:rsid w:val="001534D9"/>
    <w:rsid w:val="0015352C"/>
    <w:rsid w:val="0015405A"/>
    <w:rsid w:val="00154A7C"/>
    <w:rsid w:val="00155BB2"/>
    <w:rsid w:val="00157618"/>
    <w:rsid w:val="00157A2E"/>
    <w:rsid w:val="001604BB"/>
    <w:rsid w:val="00160A13"/>
    <w:rsid w:val="00162607"/>
    <w:rsid w:val="00162C1E"/>
    <w:rsid w:val="0016334A"/>
    <w:rsid w:val="0016530A"/>
    <w:rsid w:val="00170CBE"/>
    <w:rsid w:val="00170E8B"/>
    <w:rsid w:val="00171763"/>
    <w:rsid w:val="00171A6C"/>
    <w:rsid w:val="00172E58"/>
    <w:rsid w:val="001734ED"/>
    <w:rsid w:val="00173F8A"/>
    <w:rsid w:val="00174337"/>
    <w:rsid w:val="00175316"/>
    <w:rsid w:val="00176263"/>
    <w:rsid w:val="001767A9"/>
    <w:rsid w:val="001768E5"/>
    <w:rsid w:val="00176E10"/>
    <w:rsid w:val="0017700E"/>
    <w:rsid w:val="001802B4"/>
    <w:rsid w:val="00181D7D"/>
    <w:rsid w:val="00183037"/>
    <w:rsid w:val="00184258"/>
    <w:rsid w:val="001853BB"/>
    <w:rsid w:val="0018579D"/>
    <w:rsid w:val="0018782E"/>
    <w:rsid w:val="001879D6"/>
    <w:rsid w:val="00190496"/>
    <w:rsid w:val="00190580"/>
    <w:rsid w:val="00190F05"/>
    <w:rsid w:val="00191099"/>
    <w:rsid w:val="00191CD2"/>
    <w:rsid w:val="001922FE"/>
    <w:rsid w:val="001927D6"/>
    <w:rsid w:val="00193190"/>
    <w:rsid w:val="00193F69"/>
    <w:rsid w:val="001943EC"/>
    <w:rsid w:val="001947C2"/>
    <w:rsid w:val="00194FA7"/>
    <w:rsid w:val="00195341"/>
    <w:rsid w:val="0019557C"/>
    <w:rsid w:val="00196748"/>
    <w:rsid w:val="00196F46"/>
    <w:rsid w:val="001978FB"/>
    <w:rsid w:val="001A1639"/>
    <w:rsid w:val="001A1A4B"/>
    <w:rsid w:val="001A2042"/>
    <w:rsid w:val="001A21E2"/>
    <w:rsid w:val="001A2483"/>
    <w:rsid w:val="001A2CDA"/>
    <w:rsid w:val="001A2DFE"/>
    <w:rsid w:val="001A3B57"/>
    <w:rsid w:val="001A4924"/>
    <w:rsid w:val="001A5E39"/>
    <w:rsid w:val="001A6825"/>
    <w:rsid w:val="001A7013"/>
    <w:rsid w:val="001A790E"/>
    <w:rsid w:val="001B04FF"/>
    <w:rsid w:val="001B0E70"/>
    <w:rsid w:val="001B135F"/>
    <w:rsid w:val="001B1362"/>
    <w:rsid w:val="001B3B02"/>
    <w:rsid w:val="001B500D"/>
    <w:rsid w:val="001B5192"/>
    <w:rsid w:val="001B58DB"/>
    <w:rsid w:val="001B7AEC"/>
    <w:rsid w:val="001B7B6A"/>
    <w:rsid w:val="001B7B73"/>
    <w:rsid w:val="001C0DE9"/>
    <w:rsid w:val="001C0F6B"/>
    <w:rsid w:val="001C19FF"/>
    <w:rsid w:val="001C397F"/>
    <w:rsid w:val="001C3DF3"/>
    <w:rsid w:val="001C4466"/>
    <w:rsid w:val="001C4528"/>
    <w:rsid w:val="001C7384"/>
    <w:rsid w:val="001C7F80"/>
    <w:rsid w:val="001D04D2"/>
    <w:rsid w:val="001D262D"/>
    <w:rsid w:val="001D3100"/>
    <w:rsid w:val="001D57E2"/>
    <w:rsid w:val="001D687C"/>
    <w:rsid w:val="001D6DA4"/>
    <w:rsid w:val="001D7606"/>
    <w:rsid w:val="001D7B52"/>
    <w:rsid w:val="001D7D0C"/>
    <w:rsid w:val="001E2389"/>
    <w:rsid w:val="001E2992"/>
    <w:rsid w:val="001E3DEE"/>
    <w:rsid w:val="001E3DF5"/>
    <w:rsid w:val="001E46E9"/>
    <w:rsid w:val="001E6731"/>
    <w:rsid w:val="001E679B"/>
    <w:rsid w:val="001E753D"/>
    <w:rsid w:val="001F05ED"/>
    <w:rsid w:val="001F07A2"/>
    <w:rsid w:val="001F1E62"/>
    <w:rsid w:val="001F2391"/>
    <w:rsid w:val="001F3103"/>
    <w:rsid w:val="001F56C2"/>
    <w:rsid w:val="001F5D3D"/>
    <w:rsid w:val="001F5E60"/>
    <w:rsid w:val="001F66A2"/>
    <w:rsid w:val="001F6E3B"/>
    <w:rsid w:val="0020036B"/>
    <w:rsid w:val="002032A0"/>
    <w:rsid w:val="00203386"/>
    <w:rsid w:val="00203999"/>
    <w:rsid w:val="002044B6"/>
    <w:rsid w:val="00204D21"/>
    <w:rsid w:val="00205565"/>
    <w:rsid w:val="00205B54"/>
    <w:rsid w:val="00207AFC"/>
    <w:rsid w:val="00207FE0"/>
    <w:rsid w:val="002124E3"/>
    <w:rsid w:val="00212BF5"/>
    <w:rsid w:val="00213330"/>
    <w:rsid w:val="0021363F"/>
    <w:rsid w:val="00216687"/>
    <w:rsid w:val="00216718"/>
    <w:rsid w:val="00217050"/>
    <w:rsid w:val="00220400"/>
    <w:rsid w:val="0022063D"/>
    <w:rsid w:val="00220A22"/>
    <w:rsid w:val="0022126A"/>
    <w:rsid w:val="00221354"/>
    <w:rsid w:val="00222E46"/>
    <w:rsid w:val="002232EC"/>
    <w:rsid w:val="0022332F"/>
    <w:rsid w:val="00223F10"/>
    <w:rsid w:val="00224539"/>
    <w:rsid w:val="00224869"/>
    <w:rsid w:val="00224D17"/>
    <w:rsid w:val="00225059"/>
    <w:rsid w:val="002278C6"/>
    <w:rsid w:val="00227D5E"/>
    <w:rsid w:val="00227E1A"/>
    <w:rsid w:val="00230A90"/>
    <w:rsid w:val="0023398D"/>
    <w:rsid w:val="00233F01"/>
    <w:rsid w:val="00235003"/>
    <w:rsid w:val="002353EA"/>
    <w:rsid w:val="002355D0"/>
    <w:rsid w:val="002378DB"/>
    <w:rsid w:val="002401DE"/>
    <w:rsid w:val="00240854"/>
    <w:rsid w:val="00241113"/>
    <w:rsid w:val="00241B12"/>
    <w:rsid w:val="00242752"/>
    <w:rsid w:val="0024459A"/>
    <w:rsid w:val="00245046"/>
    <w:rsid w:val="00245341"/>
    <w:rsid w:val="00245C63"/>
    <w:rsid w:val="00246A46"/>
    <w:rsid w:val="00246EBA"/>
    <w:rsid w:val="00247642"/>
    <w:rsid w:val="002478CE"/>
    <w:rsid w:val="002501D6"/>
    <w:rsid w:val="00251359"/>
    <w:rsid w:val="00252155"/>
    <w:rsid w:val="00252AFC"/>
    <w:rsid w:val="00253653"/>
    <w:rsid w:val="00253D6E"/>
    <w:rsid w:val="00254EAC"/>
    <w:rsid w:val="002555B0"/>
    <w:rsid w:val="002566C9"/>
    <w:rsid w:val="002614B2"/>
    <w:rsid w:val="0026357D"/>
    <w:rsid w:val="00263995"/>
    <w:rsid w:val="00265784"/>
    <w:rsid w:val="00265ACE"/>
    <w:rsid w:val="0026682D"/>
    <w:rsid w:val="002723FC"/>
    <w:rsid w:val="0027350B"/>
    <w:rsid w:val="00273B4A"/>
    <w:rsid w:val="00274C9E"/>
    <w:rsid w:val="00274DC9"/>
    <w:rsid w:val="002766C8"/>
    <w:rsid w:val="002817B2"/>
    <w:rsid w:val="00281A52"/>
    <w:rsid w:val="00282B23"/>
    <w:rsid w:val="002853C4"/>
    <w:rsid w:val="00285AE1"/>
    <w:rsid w:val="002860F9"/>
    <w:rsid w:val="0028612F"/>
    <w:rsid w:val="00286696"/>
    <w:rsid w:val="00287EFF"/>
    <w:rsid w:val="00290A0B"/>
    <w:rsid w:val="00291F6D"/>
    <w:rsid w:val="00292388"/>
    <w:rsid w:val="0029266B"/>
    <w:rsid w:val="002935EF"/>
    <w:rsid w:val="00293BB1"/>
    <w:rsid w:val="00293CC2"/>
    <w:rsid w:val="00293CF4"/>
    <w:rsid w:val="002942E8"/>
    <w:rsid w:val="002943B9"/>
    <w:rsid w:val="002952F5"/>
    <w:rsid w:val="00295968"/>
    <w:rsid w:val="002968A1"/>
    <w:rsid w:val="00296B9F"/>
    <w:rsid w:val="00297D83"/>
    <w:rsid w:val="002A0203"/>
    <w:rsid w:val="002A1954"/>
    <w:rsid w:val="002A1C65"/>
    <w:rsid w:val="002A2361"/>
    <w:rsid w:val="002A2684"/>
    <w:rsid w:val="002A2998"/>
    <w:rsid w:val="002A2CCB"/>
    <w:rsid w:val="002A3430"/>
    <w:rsid w:val="002A6024"/>
    <w:rsid w:val="002A683A"/>
    <w:rsid w:val="002B01C4"/>
    <w:rsid w:val="002B04E5"/>
    <w:rsid w:val="002B0BCB"/>
    <w:rsid w:val="002B0BDE"/>
    <w:rsid w:val="002B1817"/>
    <w:rsid w:val="002B2A1D"/>
    <w:rsid w:val="002B37D0"/>
    <w:rsid w:val="002B3843"/>
    <w:rsid w:val="002B4EFA"/>
    <w:rsid w:val="002B5D79"/>
    <w:rsid w:val="002B6116"/>
    <w:rsid w:val="002B643A"/>
    <w:rsid w:val="002B69AE"/>
    <w:rsid w:val="002B7212"/>
    <w:rsid w:val="002B7290"/>
    <w:rsid w:val="002B7A85"/>
    <w:rsid w:val="002C0AE5"/>
    <w:rsid w:val="002C1B64"/>
    <w:rsid w:val="002C252E"/>
    <w:rsid w:val="002C300E"/>
    <w:rsid w:val="002C45E7"/>
    <w:rsid w:val="002C59FA"/>
    <w:rsid w:val="002C6A17"/>
    <w:rsid w:val="002C71AC"/>
    <w:rsid w:val="002C7B2B"/>
    <w:rsid w:val="002D056E"/>
    <w:rsid w:val="002D181C"/>
    <w:rsid w:val="002D2E84"/>
    <w:rsid w:val="002D3A3E"/>
    <w:rsid w:val="002E17BF"/>
    <w:rsid w:val="002E1F8D"/>
    <w:rsid w:val="002E414A"/>
    <w:rsid w:val="002E4675"/>
    <w:rsid w:val="002E4B9B"/>
    <w:rsid w:val="002E552D"/>
    <w:rsid w:val="002E563A"/>
    <w:rsid w:val="002E614C"/>
    <w:rsid w:val="002F02F8"/>
    <w:rsid w:val="002F0B0C"/>
    <w:rsid w:val="002F0C37"/>
    <w:rsid w:val="002F2E39"/>
    <w:rsid w:val="002F31A9"/>
    <w:rsid w:val="002F3F9D"/>
    <w:rsid w:val="002F42F9"/>
    <w:rsid w:val="002F4451"/>
    <w:rsid w:val="002F56F5"/>
    <w:rsid w:val="002F5AC6"/>
    <w:rsid w:val="002F63EC"/>
    <w:rsid w:val="002F6516"/>
    <w:rsid w:val="002F6C63"/>
    <w:rsid w:val="002F70BC"/>
    <w:rsid w:val="00302CC9"/>
    <w:rsid w:val="0030424F"/>
    <w:rsid w:val="0030660F"/>
    <w:rsid w:val="0030719A"/>
    <w:rsid w:val="00307840"/>
    <w:rsid w:val="00307CCA"/>
    <w:rsid w:val="003103B7"/>
    <w:rsid w:val="00310F8C"/>
    <w:rsid w:val="00310F9B"/>
    <w:rsid w:val="003119CA"/>
    <w:rsid w:val="00312CAC"/>
    <w:rsid w:val="00313342"/>
    <w:rsid w:val="00314E4C"/>
    <w:rsid w:val="00315CAF"/>
    <w:rsid w:val="00317153"/>
    <w:rsid w:val="0031740C"/>
    <w:rsid w:val="00320080"/>
    <w:rsid w:val="00320AE7"/>
    <w:rsid w:val="00321ECA"/>
    <w:rsid w:val="00322075"/>
    <w:rsid w:val="00322EEC"/>
    <w:rsid w:val="00323036"/>
    <w:rsid w:val="0032552D"/>
    <w:rsid w:val="00325C27"/>
    <w:rsid w:val="00326284"/>
    <w:rsid w:val="00330882"/>
    <w:rsid w:val="00330E21"/>
    <w:rsid w:val="00331E7B"/>
    <w:rsid w:val="003325D0"/>
    <w:rsid w:val="00332814"/>
    <w:rsid w:val="003328F2"/>
    <w:rsid w:val="00333103"/>
    <w:rsid w:val="00333F62"/>
    <w:rsid w:val="003341F9"/>
    <w:rsid w:val="0033467E"/>
    <w:rsid w:val="003377A7"/>
    <w:rsid w:val="00340C40"/>
    <w:rsid w:val="003426BC"/>
    <w:rsid w:val="00342773"/>
    <w:rsid w:val="003428A2"/>
    <w:rsid w:val="00343C26"/>
    <w:rsid w:val="00343FBB"/>
    <w:rsid w:val="003445C6"/>
    <w:rsid w:val="0034490B"/>
    <w:rsid w:val="003456AD"/>
    <w:rsid w:val="00345983"/>
    <w:rsid w:val="0034656C"/>
    <w:rsid w:val="00350F0F"/>
    <w:rsid w:val="003510F5"/>
    <w:rsid w:val="003534F2"/>
    <w:rsid w:val="00353536"/>
    <w:rsid w:val="00355BFD"/>
    <w:rsid w:val="0035727A"/>
    <w:rsid w:val="00357655"/>
    <w:rsid w:val="00357963"/>
    <w:rsid w:val="00357F6E"/>
    <w:rsid w:val="003601E6"/>
    <w:rsid w:val="003603B9"/>
    <w:rsid w:val="00360CA1"/>
    <w:rsid w:val="00362F99"/>
    <w:rsid w:val="00363A3F"/>
    <w:rsid w:val="00364D44"/>
    <w:rsid w:val="00367008"/>
    <w:rsid w:val="0036754F"/>
    <w:rsid w:val="00370318"/>
    <w:rsid w:val="003715BA"/>
    <w:rsid w:val="00371B29"/>
    <w:rsid w:val="00371C9A"/>
    <w:rsid w:val="00372154"/>
    <w:rsid w:val="00372A76"/>
    <w:rsid w:val="00372AFF"/>
    <w:rsid w:val="0037304F"/>
    <w:rsid w:val="00373E6D"/>
    <w:rsid w:val="00373FE9"/>
    <w:rsid w:val="003741BC"/>
    <w:rsid w:val="003758C9"/>
    <w:rsid w:val="00375D23"/>
    <w:rsid w:val="00375E7D"/>
    <w:rsid w:val="0037606A"/>
    <w:rsid w:val="00376740"/>
    <w:rsid w:val="00377736"/>
    <w:rsid w:val="00381323"/>
    <w:rsid w:val="003815D6"/>
    <w:rsid w:val="0038500D"/>
    <w:rsid w:val="003852B2"/>
    <w:rsid w:val="003852E7"/>
    <w:rsid w:val="00386D11"/>
    <w:rsid w:val="00386DF5"/>
    <w:rsid w:val="00386EE3"/>
    <w:rsid w:val="0038764A"/>
    <w:rsid w:val="00387A9C"/>
    <w:rsid w:val="00387C64"/>
    <w:rsid w:val="003900A0"/>
    <w:rsid w:val="00390965"/>
    <w:rsid w:val="0039176E"/>
    <w:rsid w:val="003924E3"/>
    <w:rsid w:val="00392537"/>
    <w:rsid w:val="003939D0"/>
    <w:rsid w:val="00394131"/>
    <w:rsid w:val="00394A74"/>
    <w:rsid w:val="00395173"/>
    <w:rsid w:val="00396C94"/>
    <w:rsid w:val="00396D3A"/>
    <w:rsid w:val="003A13DA"/>
    <w:rsid w:val="003A4166"/>
    <w:rsid w:val="003A4256"/>
    <w:rsid w:val="003A4CB7"/>
    <w:rsid w:val="003A50D5"/>
    <w:rsid w:val="003A5634"/>
    <w:rsid w:val="003A61D5"/>
    <w:rsid w:val="003A769A"/>
    <w:rsid w:val="003B07F3"/>
    <w:rsid w:val="003B237E"/>
    <w:rsid w:val="003B281D"/>
    <w:rsid w:val="003B2D31"/>
    <w:rsid w:val="003B405F"/>
    <w:rsid w:val="003B40AA"/>
    <w:rsid w:val="003B4E4C"/>
    <w:rsid w:val="003B4E72"/>
    <w:rsid w:val="003B4E99"/>
    <w:rsid w:val="003B575E"/>
    <w:rsid w:val="003B5996"/>
    <w:rsid w:val="003B5F29"/>
    <w:rsid w:val="003B5F4C"/>
    <w:rsid w:val="003B6C0A"/>
    <w:rsid w:val="003C0706"/>
    <w:rsid w:val="003C4B10"/>
    <w:rsid w:val="003C5C19"/>
    <w:rsid w:val="003C6C00"/>
    <w:rsid w:val="003C7300"/>
    <w:rsid w:val="003C7A05"/>
    <w:rsid w:val="003D3260"/>
    <w:rsid w:val="003D3A19"/>
    <w:rsid w:val="003D4F4D"/>
    <w:rsid w:val="003D5BCB"/>
    <w:rsid w:val="003D7304"/>
    <w:rsid w:val="003E067B"/>
    <w:rsid w:val="003E2EEA"/>
    <w:rsid w:val="003E303B"/>
    <w:rsid w:val="003E335D"/>
    <w:rsid w:val="003E4E6C"/>
    <w:rsid w:val="003E516D"/>
    <w:rsid w:val="003E5F16"/>
    <w:rsid w:val="003E6F1D"/>
    <w:rsid w:val="003F0253"/>
    <w:rsid w:val="003F0EEC"/>
    <w:rsid w:val="003F1A29"/>
    <w:rsid w:val="003F20B5"/>
    <w:rsid w:val="003F430D"/>
    <w:rsid w:val="003F43BF"/>
    <w:rsid w:val="003F4CC5"/>
    <w:rsid w:val="003F4FFD"/>
    <w:rsid w:val="003F5358"/>
    <w:rsid w:val="003F5726"/>
    <w:rsid w:val="003F6F75"/>
    <w:rsid w:val="003F710F"/>
    <w:rsid w:val="003F73DE"/>
    <w:rsid w:val="003F7D56"/>
    <w:rsid w:val="004023DE"/>
    <w:rsid w:val="0040464B"/>
    <w:rsid w:val="00404C34"/>
    <w:rsid w:val="00404D99"/>
    <w:rsid w:val="00405A87"/>
    <w:rsid w:val="00407BC4"/>
    <w:rsid w:val="00410FA0"/>
    <w:rsid w:val="00411730"/>
    <w:rsid w:val="004130D1"/>
    <w:rsid w:val="00413476"/>
    <w:rsid w:val="004147C2"/>
    <w:rsid w:val="004152A5"/>
    <w:rsid w:val="004200D2"/>
    <w:rsid w:val="00420409"/>
    <w:rsid w:val="00420422"/>
    <w:rsid w:val="004229E3"/>
    <w:rsid w:val="004232A1"/>
    <w:rsid w:val="0042413D"/>
    <w:rsid w:val="004244C1"/>
    <w:rsid w:val="00424522"/>
    <w:rsid w:val="0042579E"/>
    <w:rsid w:val="004278F0"/>
    <w:rsid w:val="00430778"/>
    <w:rsid w:val="00430C02"/>
    <w:rsid w:val="004319C4"/>
    <w:rsid w:val="00431BBA"/>
    <w:rsid w:val="00433E43"/>
    <w:rsid w:val="004359C4"/>
    <w:rsid w:val="0043696D"/>
    <w:rsid w:val="004371E0"/>
    <w:rsid w:val="00440B9D"/>
    <w:rsid w:val="0044172B"/>
    <w:rsid w:val="00441BC7"/>
    <w:rsid w:val="00441DA3"/>
    <w:rsid w:val="004428BF"/>
    <w:rsid w:val="0044358C"/>
    <w:rsid w:val="00444C8B"/>
    <w:rsid w:val="00444E54"/>
    <w:rsid w:val="0044545F"/>
    <w:rsid w:val="004457BE"/>
    <w:rsid w:val="0044662E"/>
    <w:rsid w:val="00446D1C"/>
    <w:rsid w:val="00447230"/>
    <w:rsid w:val="004474E9"/>
    <w:rsid w:val="0045105B"/>
    <w:rsid w:val="00451843"/>
    <w:rsid w:val="004537EC"/>
    <w:rsid w:val="004542EB"/>
    <w:rsid w:val="004544B8"/>
    <w:rsid w:val="00454E23"/>
    <w:rsid w:val="00455F6B"/>
    <w:rsid w:val="00456F59"/>
    <w:rsid w:val="00457070"/>
    <w:rsid w:val="00460509"/>
    <w:rsid w:val="004614B4"/>
    <w:rsid w:val="00462048"/>
    <w:rsid w:val="0046288B"/>
    <w:rsid w:val="0046336B"/>
    <w:rsid w:val="00463D21"/>
    <w:rsid w:val="004647E4"/>
    <w:rsid w:val="00464A83"/>
    <w:rsid w:val="00465C8A"/>
    <w:rsid w:val="00465DF8"/>
    <w:rsid w:val="004663E8"/>
    <w:rsid w:val="00466AB6"/>
    <w:rsid w:val="0047137E"/>
    <w:rsid w:val="0047155B"/>
    <w:rsid w:val="00471CD8"/>
    <w:rsid w:val="00472425"/>
    <w:rsid w:val="004727C3"/>
    <w:rsid w:val="0047292C"/>
    <w:rsid w:val="0047399E"/>
    <w:rsid w:val="00474E66"/>
    <w:rsid w:val="004759B2"/>
    <w:rsid w:val="00476001"/>
    <w:rsid w:val="004767F7"/>
    <w:rsid w:val="00477A81"/>
    <w:rsid w:val="004800EC"/>
    <w:rsid w:val="00481627"/>
    <w:rsid w:val="0048177E"/>
    <w:rsid w:val="00481CD0"/>
    <w:rsid w:val="004827B7"/>
    <w:rsid w:val="004830F2"/>
    <w:rsid w:val="004834DE"/>
    <w:rsid w:val="00484845"/>
    <w:rsid w:val="00484BAE"/>
    <w:rsid w:val="0048557F"/>
    <w:rsid w:val="0048584B"/>
    <w:rsid w:val="004860DF"/>
    <w:rsid w:val="00486CF9"/>
    <w:rsid w:val="00487308"/>
    <w:rsid w:val="004874E0"/>
    <w:rsid w:val="004875D3"/>
    <w:rsid w:val="00492A5C"/>
    <w:rsid w:val="0049407E"/>
    <w:rsid w:val="004940B7"/>
    <w:rsid w:val="004940F2"/>
    <w:rsid w:val="0049444A"/>
    <w:rsid w:val="004945DE"/>
    <w:rsid w:val="00495324"/>
    <w:rsid w:val="0049570C"/>
    <w:rsid w:val="00495B43"/>
    <w:rsid w:val="004965B9"/>
    <w:rsid w:val="00496992"/>
    <w:rsid w:val="004A0277"/>
    <w:rsid w:val="004A0540"/>
    <w:rsid w:val="004A1E00"/>
    <w:rsid w:val="004A2369"/>
    <w:rsid w:val="004A3A4B"/>
    <w:rsid w:val="004A3B3B"/>
    <w:rsid w:val="004A55F7"/>
    <w:rsid w:val="004A5ED6"/>
    <w:rsid w:val="004A7B59"/>
    <w:rsid w:val="004A7F27"/>
    <w:rsid w:val="004B0C1E"/>
    <w:rsid w:val="004B1EDD"/>
    <w:rsid w:val="004B2C87"/>
    <w:rsid w:val="004B381A"/>
    <w:rsid w:val="004B45F4"/>
    <w:rsid w:val="004B4D11"/>
    <w:rsid w:val="004B510A"/>
    <w:rsid w:val="004B51FA"/>
    <w:rsid w:val="004B5C7B"/>
    <w:rsid w:val="004B695E"/>
    <w:rsid w:val="004C0005"/>
    <w:rsid w:val="004C0628"/>
    <w:rsid w:val="004C0B7C"/>
    <w:rsid w:val="004C38C5"/>
    <w:rsid w:val="004C39E4"/>
    <w:rsid w:val="004C60BB"/>
    <w:rsid w:val="004D05EE"/>
    <w:rsid w:val="004D0B1F"/>
    <w:rsid w:val="004D149A"/>
    <w:rsid w:val="004D26A8"/>
    <w:rsid w:val="004D3067"/>
    <w:rsid w:val="004D3678"/>
    <w:rsid w:val="004D4450"/>
    <w:rsid w:val="004D52AC"/>
    <w:rsid w:val="004D56C2"/>
    <w:rsid w:val="004D5F20"/>
    <w:rsid w:val="004D679C"/>
    <w:rsid w:val="004D789E"/>
    <w:rsid w:val="004D7BC2"/>
    <w:rsid w:val="004E1620"/>
    <w:rsid w:val="004E1987"/>
    <w:rsid w:val="004E2685"/>
    <w:rsid w:val="004E26F3"/>
    <w:rsid w:val="004E2A32"/>
    <w:rsid w:val="004E3558"/>
    <w:rsid w:val="004E40A5"/>
    <w:rsid w:val="004E6035"/>
    <w:rsid w:val="004E65B7"/>
    <w:rsid w:val="004E6F28"/>
    <w:rsid w:val="004E771A"/>
    <w:rsid w:val="004F009B"/>
    <w:rsid w:val="004F0963"/>
    <w:rsid w:val="004F14D1"/>
    <w:rsid w:val="004F1524"/>
    <w:rsid w:val="004F1B1C"/>
    <w:rsid w:val="004F209D"/>
    <w:rsid w:val="004F2A66"/>
    <w:rsid w:val="004F32B3"/>
    <w:rsid w:val="004F384C"/>
    <w:rsid w:val="004F4B72"/>
    <w:rsid w:val="004F56D1"/>
    <w:rsid w:val="004F7756"/>
    <w:rsid w:val="00500119"/>
    <w:rsid w:val="00500812"/>
    <w:rsid w:val="005008FC"/>
    <w:rsid w:val="00500CE9"/>
    <w:rsid w:val="005022F0"/>
    <w:rsid w:val="005026BC"/>
    <w:rsid w:val="0050273E"/>
    <w:rsid w:val="005036BF"/>
    <w:rsid w:val="00503DEF"/>
    <w:rsid w:val="0050425A"/>
    <w:rsid w:val="00504C19"/>
    <w:rsid w:val="00506DE3"/>
    <w:rsid w:val="00507C1A"/>
    <w:rsid w:val="00510547"/>
    <w:rsid w:val="00510F60"/>
    <w:rsid w:val="00511D47"/>
    <w:rsid w:val="0051316E"/>
    <w:rsid w:val="00513CB5"/>
    <w:rsid w:val="00514BCD"/>
    <w:rsid w:val="005154F1"/>
    <w:rsid w:val="005170CB"/>
    <w:rsid w:val="00517487"/>
    <w:rsid w:val="005208FF"/>
    <w:rsid w:val="00520928"/>
    <w:rsid w:val="00521A0B"/>
    <w:rsid w:val="00521F61"/>
    <w:rsid w:val="00522C6C"/>
    <w:rsid w:val="005269A9"/>
    <w:rsid w:val="00526AA5"/>
    <w:rsid w:val="00526AE9"/>
    <w:rsid w:val="005320AA"/>
    <w:rsid w:val="00532835"/>
    <w:rsid w:val="00535446"/>
    <w:rsid w:val="00535C16"/>
    <w:rsid w:val="00535FCA"/>
    <w:rsid w:val="00536F38"/>
    <w:rsid w:val="00537A53"/>
    <w:rsid w:val="0054024E"/>
    <w:rsid w:val="00542A04"/>
    <w:rsid w:val="00543CC2"/>
    <w:rsid w:val="00543D0C"/>
    <w:rsid w:val="0054436E"/>
    <w:rsid w:val="005469D7"/>
    <w:rsid w:val="005476AF"/>
    <w:rsid w:val="00547A66"/>
    <w:rsid w:val="00550C43"/>
    <w:rsid w:val="005516DF"/>
    <w:rsid w:val="005522CA"/>
    <w:rsid w:val="00552AE9"/>
    <w:rsid w:val="0055407F"/>
    <w:rsid w:val="00554772"/>
    <w:rsid w:val="00555104"/>
    <w:rsid w:val="0055538A"/>
    <w:rsid w:val="005565D4"/>
    <w:rsid w:val="00557642"/>
    <w:rsid w:val="00557D9C"/>
    <w:rsid w:val="00560678"/>
    <w:rsid w:val="00560B0C"/>
    <w:rsid w:val="00561949"/>
    <w:rsid w:val="00562997"/>
    <w:rsid w:val="00562D23"/>
    <w:rsid w:val="00562DDB"/>
    <w:rsid w:val="00563068"/>
    <w:rsid w:val="0056398D"/>
    <w:rsid w:val="005645C7"/>
    <w:rsid w:val="00564E97"/>
    <w:rsid w:val="00565291"/>
    <w:rsid w:val="005656E5"/>
    <w:rsid w:val="00566C24"/>
    <w:rsid w:val="005670D7"/>
    <w:rsid w:val="0057023A"/>
    <w:rsid w:val="0057141F"/>
    <w:rsid w:val="005714F2"/>
    <w:rsid w:val="00573AAD"/>
    <w:rsid w:val="00573AED"/>
    <w:rsid w:val="00573BBD"/>
    <w:rsid w:val="005742AB"/>
    <w:rsid w:val="005774D3"/>
    <w:rsid w:val="00580468"/>
    <w:rsid w:val="00580EE2"/>
    <w:rsid w:val="005815FE"/>
    <w:rsid w:val="005830AA"/>
    <w:rsid w:val="0058373C"/>
    <w:rsid w:val="00583D25"/>
    <w:rsid w:val="0058435C"/>
    <w:rsid w:val="0058521A"/>
    <w:rsid w:val="0058672D"/>
    <w:rsid w:val="0058685E"/>
    <w:rsid w:val="00586D15"/>
    <w:rsid w:val="005870FC"/>
    <w:rsid w:val="00590CEE"/>
    <w:rsid w:val="005912F9"/>
    <w:rsid w:val="0059250F"/>
    <w:rsid w:val="00593ACE"/>
    <w:rsid w:val="00596121"/>
    <w:rsid w:val="00597446"/>
    <w:rsid w:val="00597B3F"/>
    <w:rsid w:val="005A0121"/>
    <w:rsid w:val="005A02E2"/>
    <w:rsid w:val="005A3978"/>
    <w:rsid w:val="005A42CF"/>
    <w:rsid w:val="005A5394"/>
    <w:rsid w:val="005A74C0"/>
    <w:rsid w:val="005B1188"/>
    <w:rsid w:val="005B1C5B"/>
    <w:rsid w:val="005B2425"/>
    <w:rsid w:val="005B2CD6"/>
    <w:rsid w:val="005B3B22"/>
    <w:rsid w:val="005B572B"/>
    <w:rsid w:val="005B5A64"/>
    <w:rsid w:val="005B7501"/>
    <w:rsid w:val="005C02B5"/>
    <w:rsid w:val="005C1ADD"/>
    <w:rsid w:val="005C1D94"/>
    <w:rsid w:val="005C21B6"/>
    <w:rsid w:val="005C3080"/>
    <w:rsid w:val="005C55BC"/>
    <w:rsid w:val="005C7618"/>
    <w:rsid w:val="005C76E6"/>
    <w:rsid w:val="005D0075"/>
    <w:rsid w:val="005D13F4"/>
    <w:rsid w:val="005D1D3F"/>
    <w:rsid w:val="005D23EF"/>
    <w:rsid w:val="005D2A50"/>
    <w:rsid w:val="005D30AC"/>
    <w:rsid w:val="005D3238"/>
    <w:rsid w:val="005D3251"/>
    <w:rsid w:val="005D3C3E"/>
    <w:rsid w:val="005D456F"/>
    <w:rsid w:val="005D4E34"/>
    <w:rsid w:val="005D63D0"/>
    <w:rsid w:val="005D7076"/>
    <w:rsid w:val="005D775F"/>
    <w:rsid w:val="005E04B0"/>
    <w:rsid w:val="005E09AA"/>
    <w:rsid w:val="005E1B1D"/>
    <w:rsid w:val="005E402E"/>
    <w:rsid w:val="005E57E4"/>
    <w:rsid w:val="005E584F"/>
    <w:rsid w:val="005E6830"/>
    <w:rsid w:val="005E6B4C"/>
    <w:rsid w:val="005E6E50"/>
    <w:rsid w:val="005E6E86"/>
    <w:rsid w:val="005E7357"/>
    <w:rsid w:val="005E74CA"/>
    <w:rsid w:val="005F066A"/>
    <w:rsid w:val="005F0890"/>
    <w:rsid w:val="005F1F0A"/>
    <w:rsid w:val="005F2496"/>
    <w:rsid w:val="005F3ADB"/>
    <w:rsid w:val="005F3E7F"/>
    <w:rsid w:val="005F4968"/>
    <w:rsid w:val="005F59D5"/>
    <w:rsid w:val="005F5E95"/>
    <w:rsid w:val="005F5F4A"/>
    <w:rsid w:val="006000E7"/>
    <w:rsid w:val="00600638"/>
    <w:rsid w:val="006006A1"/>
    <w:rsid w:val="00600D3D"/>
    <w:rsid w:val="006010D2"/>
    <w:rsid w:val="00602DB2"/>
    <w:rsid w:val="00603C92"/>
    <w:rsid w:val="00604CC8"/>
    <w:rsid w:val="00605C80"/>
    <w:rsid w:val="00605DC0"/>
    <w:rsid w:val="00606C3D"/>
    <w:rsid w:val="00611FA4"/>
    <w:rsid w:val="00612742"/>
    <w:rsid w:val="006130EB"/>
    <w:rsid w:val="00613428"/>
    <w:rsid w:val="006175FC"/>
    <w:rsid w:val="00617790"/>
    <w:rsid w:val="00617AE8"/>
    <w:rsid w:val="00617B4C"/>
    <w:rsid w:val="00620142"/>
    <w:rsid w:val="00620596"/>
    <w:rsid w:val="006210B6"/>
    <w:rsid w:val="00621408"/>
    <w:rsid w:val="00621F86"/>
    <w:rsid w:val="00622C38"/>
    <w:rsid w:val="00624780"/>
    <w:rsid w:val="00626EC9"/>
    <w:rsid w:val="00631676"/>
    <w:rsid w:val="00631FE6"/>
    <w:rsid w:val="00633613"/>
    <w:rsid w:val="006345B7"/>
    <w:rsid w:val="00634A84"/>
    <w:rsid w:val="0063525C"/>
    <w:rsid w:val="00636927"/>
    <w:rsid w:val="00640412"/>
    <w:rsid w:val="00640450"/>
    <w:rsid w:val="00640F5B"/>
    <w:rsid w:val="00641465"/>
    <w:rsid w:val="00642726"/>
    <w:rsid w:val="00643304"/>
    <w:rsid w:val="00643912"/>
    <w:rsid w:val="0064493A"/>
    <w:rsid w:val="00646880"/>
    <w:rsid w:val="00646DFC"/>
    <w:rsid w:val="00647474"/>
    <w:rsid w:val="00647BB6"/>
    <w:rsid w:val="00647C0C"/>
    <w:rsid w:val="0065081F"/>
    <w:rsid w:val="00650B32"/>
    <w:rsid w:val="00651061"/>
    <w:rsid w:val="006514D0"/>
    <w:rsid w:val="006518FC"/>
    <w:rsid w:val="00651926"/>
    <w:rsid w:val="00652882"/>
    <w:rsid w:val="00653B20"/>
    <w:rsid w:val="00653CA5"/>
    <w:rsid w:val="006550A3"/>
    <w:rsid w:val="00656878"/>
    <w:rsid w:val="006570F3"/>
    <w:rsid w:val="006578F7"/>
    <w:rsid w:val="00660D4B"/>
    <w:rsid w:val="00661433"/>
    <w:rsid w:val="00661472"/>
    <w:rsid w:val="00661A83"/>
    <w:rsid w:val="00664E43"/>
    <w:rsid w:val="006665D7"/>
    <w:rsid w:val="006665DC"/>
    <w:rsid w:val="00666798"/>
    <w:rsid w:val="00666BB5"/>
    <w:rsid w:val="0066709B"/>
    <w:rsid w:val="00667CC0"/>
    <w:rsid w:val="00667E33"/>
    <w:rsid w:val="00670300"/>
    <w:rsid w:val="006705F1"/>
    <w:rsid w:val="00670AE8"/>
    <w:rsid w:val="00671153"/>
    <w:rsid w:val="006713B5"/>
    <w:rsid w:val="00672B34"/>
    <w:rsid w:val="00672D64"/>
    <w:rsid w:val="0067356A"/>
    <w:rsid w:val="0067426A"/>
    <w:rsid w:val="00674CFE"/>
    <w:rsid w:val="00675379"/>
    <w:rsid w:val="006758DE"/>
    <w:rsid w:val="00676010"/>
    <w:rsid w:val="0067620D"/>
    <w:rsid w:val="006804DD"/>
    <w:rsid w:val="00681AD9"/>
    <w:rsid w:val="00682408"/>
    <w:rsid w:val="00682BCF"/>
    <w:rsid w:val="006840D2"/>
    <w:rsid w:val="00684B9B"/>
    <w:rsid w:val="006860A1"/>
    <w:rsid w:val="00690E58"/>
    <w:rsid w:val="006916E0"/>
    <w:rsid w:val="006921D1"/>
    <w:rsid w:val="006927F3"/>
    <w:rsid w:val="00692FDC"/>
    <w:rsid w:val="00694188"/>
    <w:rsid w:val="00694539"/>
    <w:rsid w:val="006946F9"/>
    <w:rsid w:val="00694915"/>
    <w:rsid w:val="00694ACE"/>
    <w:rsid w:val="00696B36"/>
    <w:rsid w:val="006A0DAC"/>
    <w:rsid w:val="006A1AC2"/>
    <w:rsid w:val="006A1D48"/>
    <w:rsid w:val="006A32C5"/>
    <w:rsid w:val="006A3F59"/>
    <w:rsid w:val="006A6F28"/>
    <w:rsid w:val="006A6F9A"/>
    <w:rsid w:val="006A782C"/>
    <w:rsid w:val="006A7C90"/>
    <w:rsid w:val="006B1591"/>
    <w:rsid w:val="006B1B0E"/>
    <w:rsid w:val="006B22C2"/>
    <w:rsid w:val="006B2303"/>
    <w:rsid w:val="006B2DE2"/>
    <w:rsid w:val="006B382B"/>
    <w:rsid w:val="006B5D1B"/>
    <w:rsid w:val="006B6C2C"/>
    <w:rsid w:val="006B70C1"/>
    <w:rsid w:val="006B7198"/>
    <w:rsid w:val="006B79CB"/>
    <w:rsid w:val="006B7A70"/>
    <w:rsid w:val="006B7CF8"/>
    <w:rsid w:val="006C13DF"/>
    <w:rsid w:val="006C14EF"/>
    <w:rsid w:val="006C1EED"/>
    <w:rsid w:val="006C20C2"/>
    <w:rsid w:val="006C21E3"/>
    <w:rsid w:val="006C2858"/>
    <w:rsid w:val="006C3814"/>
    <w:rsid w:val="006C3F94"/>
    <w:rsid w:val="006C4EB1"/>
    <w:rsid w:val="006C5C3D"/>
    <w:rsid w:val="006C6A09"/>
    <w:rsid w:val="006C7089"/>
    <w:rsid w:val="006C7607"/>
    <w:rsid w:val="006D23AF"/>
    <w:rsid w:val="006D3BE9"/>
    <w:rsid w:val="006D3EFD"/>
    <w:rsid w:val="006D4B87"/>
    <w:rsid w:val="006E0061"/>
    <w:rsid w:val="006E00CC"/>
    <w:rsid w:val="006E0DD5"/>
    <w:rsid w:val="006E0DF9"/>
    <w:rsid w:val="006E13E0"/>
    <w:rsid w:val="006E290C"/>
    <w:rsid w:val="006E2CB6"/>
    <w:rsid w:val="006E30F9"/>
    <w:rsid w:val="006E327B"/>
    <w:rsid w:val="006E36B2"/>
    <w:rsid w:val="006E3AD4"/>
    <w:rsid w:val="006E4D29"/>
    <w:rsid w:val="006E560F"/>
    <w:rsid w:val="006E75FE"/>
    <w:rsid w:val="006F09BA"/>
    <w:rsid w:val="006F0B45"/>
    <w:rsid w:val="006F28B0"/>
    <w:rsid w:val="006F2B5E"/>
    <w:rsid w:val="006F3AB2"/>
    <w:rsid w:val="006F3AE4"/>
    <w:rsid w:val="006F4DF7"/>
    <w:rsid w:val="006F519F"/>
    <w:rsid w:val="006F5215"/>
    <w:rsid w:val="006F5C95"/>
    <w:rsid w:val="006F68F3"/>
    <w:rsid w:val="006F7A18"/>
    <w:rsid w:val="006F7B58"/>
    <w:rsid w:val="0070029A"/>
    <w:rsid w:val="007021A2"/>
    <w:rsid w:val="00702844"/>
    <w:rsid w:val="00702CF8"/>
    <w:rsid w:val="00703619"/>
    <w:rsid w:val="007037E1"/>
    <w:rsid w:val="00703BAE"/>
    <w:rsid w:val="00703F28"/>
    <w:rsid w:val="0070576B"/>
    <w:rsid w:val="00705F76"/>
    <w:rsid w:val="00707226"/>
    <w:rsid w:val="007105DF"/>
    <w:rsid w:val="00710C4C"/>
    <w:rsid w:val="00710FFC"/>
    <w:rsid w:val="007111BC"/>
    <w:rsid w:val="00711525"/>
    <w:rsid w:val="007118D4"/>
    <w:rsid w:val="007127BB"/>
    <w:rsid w:val="007132A4"/>
    <w:rsid w:val="007155AC"/>
    <w:rsid w:val="00716EC7"/>
    <w:rsid w:val="007177D5"/>
    <w:rsid w:val="007214C3"/>
    <w:rsid w:val="00721929"/>
    <w:rsid w:val="00721EC2"/>
    <w:rsid w:val="00722160"/>
    <w:rsid w:val="007228EC"/>
    <w:rsid w:val="0072295F"/>
    <w:rsid w:val="007237C5"/>
    <w:rsid w:val="00723C78"/>
    <w:rsid w:val="00724389"/>
    <w:rsid w:val="00724E1E"/>
    <w:rsid w:val="007252DC"/>
    <w:rsid w:val="007252E2"/>
    <w:rsid w:val="00726F3E"/>
    <w:rsid w:val="00730E32"/>
    <w:rsid w:val="00731724"/>
    <w:rsid w:val="0073252F"/>
    <w:rsid w:val="00734040"/>
    <w:rsid w:val="007344A7"/>
    <w:rsid w:val="00735791"/>
    <w:rsid w:val="00735971"/>
    <w:rsid w:val="007360C2"/>
    <w:rsid w:val="00736B21"/>
    <w:rsid w:val="00737696"/>
    <w:rsid w:val="0073779F"/>
    <w:rsid w:val="0074048E"/>
    <w:rsid w:val="007406D6"/>
    <w:rsid w:val="00740761"/>
    <w:rsid w:val="00740B99"/>
    <w:rsid w:val="007429DE"/>
    <w:rsid w:val="0074360F"/>
    <w:rsid w:val="00743B3A"/>
    <w:rsid w:val="0074503B"/>
    <w:rsid w:val="0074567F"/>
    <w:rsid w:val="007457A7"/>
    <w:rsid w:val="00745E48"/>
    <w:rsid w:val="007467E7"/>
    <w:rsid w:val="00747782"/>
    <w:rsid w:val="00747AAC"/>
    <w:rsid w:val="00750482"/>
    <w:rsid w:val="00750992"/>
    <w:rsid w:val="00751813"/>
    <w:rsid w:val="007521B7"/>
    <w:rsid w:val="007521B8"/>
    <w:rsid w:val="00752482"/>
    <w:rsid w:val="0075300B"/>
    <w:rsid w:val="0075393C"/>
    <w:rsid w:val="007539E4"/>
    <w:rsid w:val="007549E8"/>
    <w:rsid w:val="00755AA2"/>
    <w:rsid w:val="007567B9"/>
    <w:rsid w:val="00756EDB"/>
    <w:rsid w:val="007577EE"/>
    <w:rsid w:val="00757A60"/>
    <w:rsid w:val="00757B3B"/>
    <w:rsid w:val="00757E06"/>
    <w:rsid w:val="00760A2D"/>
    <w:rsid w:val="00762591"/>
    <w:rsid w:val="0076265C"/>
    <w:rsid w:val="007629BC"/>
    <w:rsid w:val="0076477A"/>
    <w:rsid w:val="007652BC"/>
    <w:rsid w:val="007652F1"/>
    <w:rsid w:val="00766927"/>
    <w:rsid w:val="007709C5"/>
    <w:rsid w:val="00770ADE"/>
    <w:rsid w:val="00770C3B"/>
    <w:rsid w:val="00770CAC"/>
    <w:rsid w:val="00771E7F"/>
    <w:rsid w:val="00772495"/>
    <w:rsid w:val="007725B4"/>
    <w:rsid w:val="00772A91"/>
    <w:rsid w:val="007731D2"/>
    <w:rsid w:val="00774EF5"/>
    <w:rsid w:val="0077561E"/>
    <w:rsid w:val="007757A9"/>
    <w:rsid w:val="00776388"/>
    <w:rsid w:val="007767ED"/>
    <w:rsid w:val="00781261"/>
    <w:rsid w:val="00781623"/>
    <w:rsid w:val="0078164C"/>
    <w:rsid w:val="007818D4"/>
    <w:rsid w:val="00781904"/>
    <w:rsid w:val="00782194"/>
    <w:rsid w:val="00782369"/>
    <w:rsid w:val="007826E6"/>
    <w:rsid w:val="007833CB"/>
    <w:rsid w:val="0078407A"/>
    <w:rsid w:val="00784939"/>
    <w:rsid w:val="00785CD4"/>
    <w:rsid w:val="0078612F"/>
    <w:rsid w:val="007862D4"/>
    <w:rsid w:val="00786B53"/>
    <w:rsid w:val="00786BE7"/>
    <w:rsid w:val="00787151"/>
    <w:rsid w:val="0078755F"/>
    <w:rsid w:val="0079042E"/>
    <w:rsid w:val="00791A8E"/>
    <w:rsid w:val="00792A41"/>
    <w:rsid w:val="007963F7"/>
    <w:rsid w:val="007A0CF7"/>
    <w:rsid w:val="007A3333"/>
    <w:rsid w:val="007A336D"/>
    <w:rsid w:val="007A43CC"/>
    <w:rsid w:val="007A5078"/>
    <w:rsid w:val="007A5B01"/>
    <w:rsid w:val="007A62E9"/>
    <w:rsid w:val="007A6CEA"/>
    <w:rsid w:val="007A77A9"/>
    <w:rsid w:val="007A77F5"/>
    <w:rsid w:val="007A7DAC"/>
    <w:rsid w:val="007B11B8"/>
    <w:rsid w:val="007B1435"/>
    <w:rsid w:val="007B228D"/>
    <w:rsid w:val="007B3660"/>
    <w:rsid w:val="007B51A2"/>
    <w:rsid w:val="007B5689"/>
    <w:rsid w:val="007B5C4B"/>
    <w:rsid w:val="007B71C7"/>
    <w:rsid w:val="007B7F40"/>
    <w:rsid w:val="007C1289"/>
    <w:rsid w:val="007C24F9"/>
    <w:rsid w:val="007C3298"/>
    <w:rsid w:val="007C37E4"/>
    <w:rsid w:val="007C3D39"/>
    <w:rsid w:val="007C3F6F"/>
    <w:rsid w:val="007C4B1E"/>
    <w:rsid w:val="007C5CDF"/>
    <w:rsid w:val="007C5E71"/>
    <w:rsid w:val="007C6008"/>
    <w:rsid w:val="007C68CF"/>
    <w:rsid w:val="007C6B52"/>
    <w:rsid w:val="007D2122"/>
    <w:rsid w:val="007D39DE"/>
    <w:rsid w:val="007D49DB"/>
    <w:rsid w:val="007D6F47"/>
    <w:rsid w:val="007E0040"/>
    <w:rsid w:val="007E0135"/>
    <w:rsid w:val="007E4138"/>
    <w:rsid w:val="007E414C"/>
    <w:rsid w:val="007E4882"/>
    <w:rsid w:val="007E60CB"/>
    <w:rsid w:val="007E73AD"/>
    <w:rsid w:val="007E7F5A"/>
    <w:rsid w:val="007F04B9"/>
    <w:rsid w:val="007F1162"/>
    <w:rsid w:val="007F20B8"/>
    <w:rsid w:val="007F253D"/>
    <w:rsid w:val="007F2AEB"/>
    <w:rsid w:val="007F2EA4"/>
    <w:rsid w:val="007F386A"/>
    <w:rsid w:val="007F50DF"/>
    <w:rsid w:val="007F683E"/>
    <w:rsid w:val="007F6C0D"/>
    <w:rsid w:val="007F6FC3"/>
    <w:rsid w:val="007F71B9"/>
    <w:rsid w:val="007F7336"/>
    <w:rsid w:val="00800321"/>
    <w:rsid w:val="008005D7"/>
    <w:rsid w:val="00801175"/>
    <w:rsid w:val="00801612"/>
    <w:rsid w:val="008016CA"/>
    <w:rsid w:val="00801CCA"/>
    <w:rsid w:val="00802176"/>
    <w:rsid w:val="00803AC9"/>
    <w:rsid w:val="00804266"/>
    <w:rsid w:val="00806FF2"/>
    <w:rsid w:val="008071C8"/>
    <w:rsid w:val="0081264B"/>
    <w:rsid w:val="00814588"/>
    <w:rsid w:val="00814F17"/>
    <w:rsid w:val="008163EE"/>
    <w:rsid w:val="00816792"/>
    <w:rsid w:val="00817C8E"/>
    <w:rsid w:val="00817D24"/>
    <w:rsid w:val="00821E51"/>
    <w:rsid w:val="00822EC1"/>
    <w:rsid w:val="008249AF"/>
    <w:rsid w:val="00824A8D"/>
    <w:rsid w:val="00824F90"/>
    <w:rsid w:val="00826FED"/>
    <w:rsid w:val="00827DF1"/>
    <w:rsid w:val="00827F1C"/>
    <w:rsid w:val="00827FFB"/>
    <w:rsid w:val="00834C75"/>
    <w:rsid w:val="00836158"/>
    <w:rsid w:val="00837217"/>
    <w:rsid w:val="0083786D"/>
    <w:rsid w:val="008378D4"/>
    <w:rsid w:val="00837B62"/>
    <w:rsid w:val="00837DA5"/>
    <w:rsid w:val="00837F04"/>
    <w:rsid w:val="008410E0"/>
    <w:rsid w:val="0084162E"/>
    <w:rsid w:val="00841901"/>
    <w:rsid w:val="00842891"/>
    <w:rsid w:val="00843B4C"/>
    <w:rsid w:val="00844089"/>
    <w:rsid w:val="008443CC"/>
    <w:rsid w:val="008463F3"/>
    <w:rsid w:val="008463FF"/>
    <w:rsid w:val="0084785A"/>
    <w:rsid w:val="00850B73"/>
    <w:rsid w:val="00850E13"/>
    <w:rsid w:val="00850EB3"/>
    <w:rsid w:val="00851C67"/>
    <w:rsid w:val="008520B9"/>
    <w:rsid w:val="008523FD"/>
    <w:rsid w:val="00855166"/>
    <w:rsid w:val="00855FD7"/>
    <w:rsid w:val="00857376"/>
    <w:rsid w:val="008615FA"/>
    <w:rsid w:val="008617DC"/>
    <w:rsid w:val="008641E3"/>
    <w:rsid w:val="00864F2B"/>
    <w:rsid w:val="00865698"/>
    <w:rsid w:val="0087224A"/>
    <w:rsid w:val="008722F0"/>
    <w:rsid w:val="0087351F"/>
    <w:rsid w:val="008745AC"/>
    <w:rsid w:val="008752AB"/>
    <w:rsid w:val="00876478"/>
    <w:rsid w:val="00877F42"/>
    <w:rsid w:val="0088009C"/>
    <w:rsid w:val="00881302"/>
    <w:rsid w:val="0088160D"/>
    <w:rsid w:val="008835AC"/>
    <w:rsid w:val="00884508"/>
    <w:rsid w:val="00885CFA"/>
    <w:rsid w:val="008862A2"/>
    <w:rsid w:val="00887871"/>
    <w:rsid w:val="00891D34"/>
    <w:rsid w:val="008925C5"/>
    <w:rsid w:val="008930E2"/>
    <w:rsid w:val="00893842"/>
    <w:rsid w:val="00893C01"/>
    <w:rsid w:val="00893FD8"/>
    <w:rsid w:val="0089465B"/>
    <w:rsid w:val="00895873"/>
    <w:rsid w:val="00895B8D"/>
    <w:rsid w:val="0089650D"/>
    <w:rsid w:val="00896DEF"/>
    <w:rsid w:val="008A021B"/>
    <w:rsid w:val="008A2539"/>
    <w:rsid w:val="008A5CCC"/>
    <w:rsid w:val="008A6354"/>
    <w:rsid w:val="008A6672"/>
    <w:rsid w:val="008A6C1F"/>
    <w:rsid w:val="008A7095"/>
    <w:rsid w:val="008B101D"/>
    <w:rsid w:val="008B16D7"/>
    <w:rsid w:val="008B2601"/>
    <w:rsid w:val="008B2F4B"/>
    <w:rsid w:val="008B3422"/>
    <w:rsid w:val="008B37F5"/>
    <w:rsid w:val="008B474D"/>
    <w:rsid w:val="008B496B"/>
    <w:rsid w:val="008B589D"/>
    <w:rsid w:val="008B59E0"/>
    <w:rsid w:val="008B7A09"/>
    <w:rsid w:val="008C16DD"/>
    <w:rsid w:val="008C4615"/>
    <w:rsid w:val="008C461E"/>
    <w:rsid w:val="008C51F6"/>
    <w:rsid w:val="008C55C4"/>
    <w:rsid w:val="008C5EA9"/>
    <w:rsid w:val="008C6702"/>
    <w:rsid w:val="008C72DC"/>
    <w:rsid w:val="008D1350"/>
    <w:rsid w:val="008D21FC"/>
    <w:rsid w:val="008D275F"/>
    <w:rsid w:val="008D2B12"/>
    <w:rsid w:val="008D2DDF"/>
    <w:rsid w:val="008D3197"/>
    <w:rsid w:val="008D32B5"/>
    <w:rsid w:val="008D3F3A"/>
    <w:rsid w:val="008D445D"/>
    <w:rsid w:val="008D5747"/>
    <w:rsid w:val="008D6846"/>
    <w:rsid w:val="008D6E35"/>
    <w:rsid w:val="008D6EE2"/>
    <w:rsid w:val="008E39E1"/>
    <w:rsid w:val="008E6784"/>
    <w:rsid w:val="008E6EAF"/>
    <w:rsid w:val="008F0478"/>
    <w:rsid w:val="008F17FF"/>
    <w:rsid w:val="008F188B"/>
    <w:rsid w:val="008F1A3C"/>
    <w:rsid w:val="008F22E7"/>
    <w:rsid w:val="008F2700"/>
    <w:rsid w:val="008F2D5A"/>
    <w:rsid w:val="008F3080"/>
    <w:rsid w:val="008F484F"/>
    <w:rsid w:val="008F4DBF"/>
    <w:rsid w:val="008F5733"/>
    <w:rsid w:val="008F63F7"/>
    <w:rsid w:val="008F7BDE"/>
    <w:rsid w:val="00900254"/>
    <w:rsid w:val="009002CD"/>
    <w:rsid w:val="0090079B"/>
    <w:rsid w:val="009008A8"/>
    <w:rsid w:val="00902BC2"/>
    <w:rsid w:val="00902C9F"/>
    <w:rsid w:val="00902F44"/>
    <w:rsid w:val="009031F6"/>
    <w:rsid w:val="009046F3"/>
    <w:rsid w:val="00904750"/>
    <w:rsid w:val="00905E48"/>
    <w:rsid w:val="009062DC"/>
    <w:rsid w:val="00907862"/>
    <w:rsid w:val="00907F34"/>
    <w:rsid w:val="0091098E"/>
    <w:rsid w:val="009114C4"/>
    <w:rsid w:val="00911615"/>
    <w:rsid w:val="0091233A"/>
    <w:rsid w:val="009130C9"/>
    <w:rsid w:val="009139C3"/>
    <w:rsid w:val="00914DD6"/>
    <w:rsid w:val="0091586E"/>
    <w:rsid w:val="009158DD"/>
    <w:rsid w:val="009170F9"/>
    <w:rsid w:val="00921867"/>
    <w:rsid w:val="00921DED"/>
    <w:rsid w:val="0092225F"/>
    <w:rsid w:val="00923778"/>
    <w:rsid w:val="0092403C"/>
    <w:rsid w:val="00925134"/>
    <w:rsid w:val="0092611D"/>
    <w:rsid w:val="00926EBA"/>
    <w:rsid w:val="009300EF"/>
    <w:rsid w:val="00931CE9"/>
    <w:rsid w:val="0093333F"/>
    <w:rsid w:val="009340CD"/>
    <w:rsid w:val="00934D26"/>
    <w:rsid w:val="00935047"/>
    <w:rsid w:val="009351F9"/>
    <w:rsid w:val="00935AAD"/>
    <w:rsid w:val="0093717B"/>
    <w:rsid w:val="00942044"/>
    <w:rsid w:val="00942C91"/>
    <w:rsid w:val="0094374D"/>
    <w:rsid w:val="00943C35"/>
    <w:rsid w:val="00943FD1"/>
    <w:rsid w:val="00944318"/>
    <w:rsid w:val="009449B1"/>
    <w:rsid w:val="00944AEE"/>
    <w:rsid w:val="00944C25"/>
    <w:rsid w:val="00944E75"/>
    <w:rsid w:val="009464D3"/>
    <w:rsid w:val="00946D6F"/>
    <w:rsid w:val="00947009"/>
    <w:rsid w:val="00947215"/>
    <w:rsid w:val="0095214F"/>
    <w:rsid w:val="009522C9"/>
    <w:rsid w:val="00952537"/>
    <w:rsid w:val="0095279B"/>
    <w:rsid w:val="009537C2"/>
    <w:rsid w:val="00954861"/>
    <w:rsid w:val="00956BDE"/>
    <w:rsid w:val="00956D2C"/>
    <w:rsid w:val="00957D4F"/>
    <w:rsid w:val="0096006D"/>
    <w:rsid w:val="00961677"/>
    <w:rsid w:val="0096202B"/>
    <w:rsid w:val="00962F90"/>
    <w:rsid w:val="009636EE"/>
    <w:rsid w:val="00963E20"/>
    <w:rsid w:val="00964E12"/>
    <w:rsid w:val="00965633"/>
    <w:rsid w:val="0096762E"/>
    <w:rsid w:val="009705CA"/>
    <w:rsid w:val="009707DE"/>
    <w:rsid w:val="00970928"/>
    <w:rsid w:val="00970A05"/>
    <w:rsid w:val="00971DBE"/>
    <w:rsid w:val="00973362"/>
    <w:rsid w:val="00974943"/>
    <w:rsid w:val="00974C2F"/>
    <w:rsid w:val="00974C9F"/>
    <w:rsid w:val="009756C8"/>
    <w:rsid w:val="00976360"/>
    <w:rsid w:val="00976D03"/>
    <w:rsid w:val="0097740F"/>
    <w:rsid w:val="0098043C"/>
    <w:rsid w:val="00980D66"/>
    <w:rsid w:val="00981E9D"/>
    <w:rsid w:val="00982CD1"/>
    <w:rsid w:val="00983E63"/>
    <w:rsid w:val="00984F07"/>
    <w:rsid w:val="009854E3"/>
    <w:rsid w:val="00985BDD"/>
    <w:rsid w:val="009873D8"/>
    <w:rsid w:val="009879F3"/>
    <w:rsid w:val="00990595"/>
    <w:rsid w:val="00991787"/>
    <w:rsid w:val="00991C33"/>
    <w:rsid w:val="009921C2"/>
    <w:rsid w:val="00993098"/>
    <w:rsid w:val="00993A9F"/>
    <w:rsid w:val="00993F5B"/>
    <w:rsid w:val="00994442"/>
    <w:rsid w:val="00994542"/>
    <w:rsid w:val="009945D8"/>
    <w:rsid w:val="00994AC4"/>
    <w:rsid w:val="00995B63"/>
    <w:rsid w:val="009979CE"/>
    <w:rsid w:val="009A006D"/>
    <w:rsid w:val="009A0188"/>
    <w:rsid w:val="009A10A6"/>
    <w:rsid w:val="009A1687"/>
    <w:rsid w:val="009A1B3B"/>
    <w:rsid w:val="009A219B"/>
    <w:rsid w:val="009A37CA"/>
    <w:rsid w:val="009A400C"/>
    <w:rsid w:val="009A45E7"/>
    <w:rsid w:val="009A5587"/>
    <w:rsid w:val="009A785D"/>
    <w:rsid w:val="009A7C50"/>
    <w:rsid w:val="009B15FA"/>
    <w:rsid w:val="009B1764"/>
    <w:rsid w:val="009B353A"/>
    <w:rsid w:val="009B4294"/>
    <w:rsid w:val="009B4C9C"/>
    <w:rsid w:val="009B5264"/>
    <w:rsid w:val="009B537F"/>
    <w:rsid w:val="009B55AA"/>
    <w:rsid w:val="009B560C"/>
    <w:rsid w:val="009B65DE"/>
    <w:rsid w:val="009B7065"/>
    <w:rsid w:val="009C0586"/>
    <w:rsid w:val="009C150F"/>
    <w:rsid w:val="009C24FA"/>
    <w:rsid w:val="009C2765"/>
    <w:rsid w:val="009C300F"/>
    <w:rsid w:val="009C3922"/>
    <w:rsid w:val="009C512A"/>
    <w:rsid w:val="009C563C"/>
    <w:rsid w:val="009C5780"/>
    <w:rsid w:val="009C607B"/>
    <w:rsid w:val="009C628D"/>
    <w:rsid w:val="009C62A5"/>
    <w:rsid w:val="009C74D7"/>
    <w:rsid w:val="009C774B"/>
    <w:rsid w:val="009D0335"/>
    <w:rsid w:val="009D0376"/>
    <w:rsid w:val="009D10EA"/>
    <w:rsid w:val="009D11D3"/>
    <w:rsid w:val="009D1525"/>
    <w:rsid w:val="009D2CD6"/>
    <w:rsid w:val="009D3B67"/>
    <w:rsid w:val="009D442D"/>
    <w:rsid w:val="009D5119"/>
    <w:rsid w:val="009D598F"/>
    <w:rsid w:val="009D64C1"/>
    <w:rsid w:val="009D652D"/>
    <w:rsid w:val="009D6758"/>
    <w:rsid w:val="009D6A44"/>
    <w:rsid w:val="009D6C3E"/>
    <w:rsid w:val="009D7316"/>
    <w:rsid w:val="009E10C2"/>
    <w:rsid w:val="009E2252"/>
    <w:rsid w:val="009E3892"/>
    <w:rsid w:val="009E3A4F"/>
    <w:rsid w:val="009E4931"/>
    <w:rsid w:val="009E65C5"/>
    <w:rsid w:val="009F0880"/>
    <w:rsid w:val="009F176C"/>
    <w:rsid w:val="009F17F1"/>
    <w:rsid w:val="009F188F"/>
    <w:rsid w:val="009F2989"/>
    <w:rsid w:val="009F4068"/>
    <w:rsid w:val="009F4B59"/>
    <w:rsid w:val="009F5318"/>
    <w:rsid w:val="009F5330"/>
    <w:rsid w:val="009F571A"/>
    <w:rsid w:val="009F5CE5"/>
    <w:rsid w:val="009F664F"/>
    <w:rsid w:val="009F6FCB"/>
    <w:rsid w:val="009F7006"/>
    <w:rsid w:val="00A00A29"/>
    <w:rsid w:val="00A00DB0"/>
    <w:rsid w:val="00A02690"/>
    <w:rsid w:val="00A04AF8"/>
    <w:rsid w:val="00A06058"/>
    <w:rsid w:val="00A06B68"/>
    <w:rsid w:val="00A078AF"/>
    <w:rsid w:val="00A07941"/>
    <w:rsid w:val="00A11078"/>
    <w:rsid w:val="00A11A34"/>
    <w:rsid w:val="00A11B39"/>
    <w:rsid w:val="00A1203C"/>
    <w:rsid w:val="00A1284A"/>
    <w:rsid w:val="00A13868"/>
    <w:rsid w:val="00A14246"/>
    <w:rsid w:val="00A14A87"/>
    <w:rsid w:val="00A14BBD"/>
    <w:rsid w:val="00A15D7E"/>
    <w:rsid w:val="00A15FBC"/>
    <w:rsid w:val="00A16219"/>
    <w:rsid w:val="00A16543"/>
    <w:rsid w:val="00A16AD9"/>
    <w:rsid w:val="00A17D1C"/>
    <w:rsid w:val="00A2107E"/>
    <w:rsid w:val="00A21CFF"/>
    <w:rsid w:val="00A23FE6"/>
    <w:rsid w:val="00A266BE"/>
    <w:rsid w:val="00A266EC"/>
    <w:rsid w:val="00A27155"/>
    <w:rsid w:val="00A27286"/>
    <w:rsid w:val="00A30C23"/>
    <w:rsid w:val="00A30C47"/>
    <w:rsid w:val="00A30E16"/>
    <w:rsid w:val="00A31084"/>
    <w:rsid w:val="00A358CE"/>
    <w:rsid w:val="00A35CCA"/>
    <w:rsid w:val="00A36372"/>
    <w:rsid w:val="00A36EFD"/>
    <w:rsid w:val="00A41412"/>
    <w:rsid w:val="00A41B0A"/>
    <w:rsid w:val="00A42308"/>
    <w:rsid w:val="00A42795"/>
    <w:rsid w:val="00A4339A"/>
    <w:rsid w:val="00A4411D"/>
    <w:rsid w:val="00A449E4"/>
    <w:rsid w:val="00A451F2"/>
    <w:rsid w:val="00A469B5"/>
    <w:rsid w:val="00A47E00"/>
    <w:rsid w:val="00A47F24"/>
    <w:rsid w:val="00A50C73"/>
    <w:rsid w:val="00A518CA"/>
    <w:rsid w:val="00A51946"/>
    <w:rsid w:val="00A52013"/>
    <w:rsid w:val="00A542CC"/>
    <w:rsid w:val="00A5533B"/>
    <w:rsid w:val="00A554C4"/>
    <w:rsid w:val="00A55AF2"/>
    <w:rsid w:val="00A56CF5"/>
    <w:rsid w:val="00A57281"/>
    <w:rsid w:val="00A620E5"/>
    <w:rsid w:val="00A62598"/>
    <w:rsid w:val="00A62AE0"/>
    <w:rsid w:val="00A63BFB"/>
    <w:rsid w:val="00A644A1"/>
    <w:rsid w:val="00A64788"/>
    <w:rsid w:val="00A65F06"/>
    <w:rsid w:val="00A67300"/>
    <w:rsid w:val="00A71EE0"/>
    <w:rsid w:val="00A725D5"/>
    <w:rsid w:val="00A73ABF"/>
    <w:rsid w:val="00A74627"/>
    <w:rsid w:val="00A750EF"/>
    <w:rsid w:val="00A754AB"/>
    <w:rsid w:val="00A7557C"/>
    <w:rsid w:val="00A76526"/>
    <w:rsid w:val="00A76811"/>
    <w:rsid w:val="00A76A99"/>
    <w:rsid w:val="00A77294"/>
    <w:rsid w:val="00A80896"/>
    <w:rsid w:val="00A809B1"/>
    <w:rsid w:val="00A8119F"/>
    <w:rsid w:val="00A820F0"/>
    <w:rsid w:val="00A827AC"/>
    <w:rsid w:val="00A83B6B"/>
    <w:rsid w:val="00A83B7F"/>
    <w:rsid w:val="00A84D17"/>
    <w:rsid w:val="00A84E99"/>
    <w:rsid w:val="00A850A9"/>
    <w:rsid w:val="00A858BD"/>
    <w:rsid w:val="00A86A21"/>
    <w:rsid w:val="00A9141C"/>
    <w:rsid w:val="00A91C96"/>
    <w:rsid w:val="00A93A73"/>
    <w:rsid w:val="00A93E53"/>
    <w:rsid w:val="00A95EA7"/>
    <w:rsid w:val="00A97FC1"/>
    <w:rsid w:val="00AA00FB"/>
    <w:rsid w:val="00AA0159"/>
    <w:rsid w:val="00AA0F73"/>
    <w:rsid w:val="00AA200E"/>
    <w:rsid w:val="00AA4B68"/>
    <w:rsid w:val="00AA4C2D"/>
    <w:rsid w:val="00AA5546"/>
    <w:rsid w:val="00AA6586"/>
    <w:rsid w:val="00AA67C0"/>
    <w:rsid w:val="00AA7559"/>
    <w:rsid w:val="00AA7817"/>
    <w:rsid w:val="00AA7F2D"/>
    <w:rsid w:val="00AB1FEC"/>
    <w:rsid w:val="00AB2EF5"/>
    <w:rsid w:val="00AB34DE"/>
    <w:rsid w:val="00AB59A6"/>
    <w:rsid w:val="00AB66CF"/>
    <w:rsid w:val="00AB7031"/>
    <w:rsid w:val="00AC04C2"/>
    <w:rsid w:val="00AC0688"/>
    <w:rsid w:val="00AC10D5"/>
    <w:rsid w:val="00AC524C"/>
    <w:rsid w:val="00AC5C98"/>
    <w:rsid w:val="00AC7215"/>
    <w:rsid w:val="00AD108D"/>
    <w:rsid w:val="00AD1355"/>
    <w:rsid w:val="00AD225E"/>
    <w:rsid w:val="00AD3827"/>
    <w:rsid w:val="00AD4632"/>
    <w:rsid w:val="00AD47DC"/>
    <w:rsid w:val="00AD4983"/>
    <w:rsid w:val="00AD5343"/>
    <w:rsid w:val="00AD59BA"/>
    <w:rsid w:val="00AD5BEE"/>
    <w:rsid w:val="00AD7BDA"/>
    <w:rsid w:val="00AD7C48"/>
    <w:rsid w:val="00AE01DE"/>
    <w:rsid w:val="00AE0476"/>
    <w:rsid w:val="00AE09E3"/>
    <w:rsid w:val="00AE0ECE"/>
    <w:rsid w:val="00AE16E9"/>
    <w:rsid w:val="00AE455E"/>
    <w:rsid w:val="00AE4686"/>
    <w:rsid w:val="00AE4B56"/>
    <w:rsid w:val="00AE5323"/>
    <w:rsid w:val="00AE57B0"/>
    <w:rsid w:val="00AE5A78"/>
    <w:rsid w:val="00AE7149"/>
    <w:rsid w:val="00AE7D76"/>
    <w:rsid w:val="00AF094D"/>
    <w:rsid w:val="00AF1C13"/>
    <w:rsid w:val="00AF1F5B"/>
    <w:rsid w:val="00AF3B6A"/>
    <w:rsid w:val="00AF3C15"/>
    <w:rsid w:val="00AF3D12"/>
    <w:rsid w:val="00AF3D19"/>
    <w:rsid w:val="00AF4575"/>
    <w:rsid w:val="00AF487E"/>
    <w:rsid w:val="00AF5206"/>
    <w:rsid w:val="00AF5395"/>
    <w:rsid w:val="00AF545B"/>
    <w:rsid w:val="00AF598A"/>
    <w:rsid w:val="00AF6372"/>
    <w:rsid w:val="00AF64F9"/>
    <w:rsid w:val="00AF67CE"/>
    <w:rsid w:val="00AF75F8"/>
    <w:rsid w:val="00B00155"/>
    <w:rsid w:val="00B0039D"/>
    <w:rsid w:val="00B00420"/>
    <w:rsid w:val="00B00947"/>
    <w:rsid w:val="00B00D61"/>
    <w:rsid w:val="00B01311"/>
    <w:rsid w:val="00B01827"/>
    <w:rsid w:val="00B0316D"/>
    <w:rsid w:val="00B03310"/>
    <w:rsid w:val="00B103A9"/>
    <w:rsid w:val="00B10810"/>
    <w:rsid w:val="00B1288D"/>
    <w:rsid w:val="00B13F3F"/>
    <w:rsid w:val="00B1575B"/>
    <w:rsid w:val="00B15F62"/>
    <w:rsid w:val="00B161C7"/>
    <w:rsid w:val="00B17742"/>
    <w:rsid w:val="00B20CAB"/>
    <w:rsid w:val="00B20CCF"/>
    <w:rsid w:val="00B21192"/>
    <w:rsid w:val="00B22AE0"/>
    <w:rsid w:val="00B2475C"/>
    <w:rsid w:val="00B254FF"/>
    <w:rsid w:val="00B25961"/>
    <w:rsid w:val="00B2630A"/>
    <w:rsid w:val="00B26A73"/>
    <w:rsid w:val="00B26F42"/>
    <w:rsid w:val="00B337F3"/>
    <w:rsid w:val="00B339FB"/>
    <w:rsid w:val="00B33EE9"/>
    <w:rsid w:val="00B34455"/>
    <w:rsid w:val="00B34EAD"/>
    <w:rsid w:val="00B378B0"/>
    <w:rsid w:val="00B4025D"/>
    <w:rsid w:val="00B4055B"/>
    <w:rsid w:val="00B421C3"/>
    <w:rsid w:val="00B425AB"/>
    <w:rsid w:val="00B42845"/>
    <w:rsid w:val="00B43E5B"/>
    <w:rsid w:val="00B441D4"/>
    <w:rsid w:val="00B4436B"/>
    <w:rsid w:val="00B4555D"/>
    <w:rsid w:val="00B455A9"/>
    <w:rsid w:val="00B45B77"/>
    <w:rsid w:val="00B4700D"/>
    <w:rsid w:val="00B471C6"/>
    <w:rsid w:val="00B477AA"/>
    <w:rsid w:val="00B50A1C"/>
    <w:rsid w:val="00B515D0"/>
    <w:rsid w:val="00B523EA"/>
    <w:rsid w:val="00B53163"/>
    <w:rsid w:val="00B5389E"/>
    <w:rsid w:val="00B54D59"/>
    <w:rsid w:val="00B55070"/>
    <w:rsid w:val="00B55A89"/>
    <w:rsid w:val="00B56179"/>
    <w:rsid w:val="00B56458"/>
    <w:rsid w:val="00B565F7"/>
    <w:rsid w:val="00B56C7A"/>
    <w:rsid w:val="00B571AA"/>
    <w:rsid w:val="00B60C32"/>
    <w:rsid w:val="00B60D8B"/>
    <w:rsid w:val="00B61703"/>
    <w:rsid w:val="00B62092"/>
    <w:rsid w:val="00B63992"/>
    <w:rsid w:val="00B642A7"/>
    <w:rsid w:val="00B65589"/>
    <w:rsid w:val="00B66244"/>
    <w:rsid w:val="00B66EE1"/>
    <w:rsid w:val="00B676A9"/>
    <w:rsid w:val="00B67E36"/>
    <w:rsid w:val="00B70B06"/>
    <w:rsid w:val="00B71302"/>
    <w:rsid w:val="00B72350"/>
    <w:rsid w:val="00B723FD"/>
    <w:rsid w:val="00B733D5"/>
    <w:rsid w:val="00B76567"/>
    <w:rsid w:val="00B767B0"/>
    <w:rsid w:val="00B77D79"/>
    <w:rsid w:val="00B811EE"/>
    <w:rsid w:val="00B820F8"/>
    <w:rsid w:val="00B82BC7"/>
    <w:rsid w:val="00B83D97"/>
    <w:rsid w:val="00B83F70"/>
    <w:rsid w:val="00B83F7E"/>
    <w:rsid w:val="00B84789"/>
    <w:rsid w:val="00B86BD2"/>
    <w:rsid w:val="00B87BC0"/>
    <w:rsid w:val="00B904DA"/>
    <w:rsid w:val="00B91F4C"/>
    <w:rsid w:val="00B92ACE"/>
    <w:rsid w:val="00B94562"/>
    <w:rsid w:val="00B951D4"/>
    <w:rsid w:val="00B95C9A"/>
    <w:rsid w:val="00B9655D"/>
    <w:rsid w:val="00B966E1"/>
    <w:rsid w:val="00B9734A"/>
    <w:rsid w:val="00B974E3"/>
    <w:rsid w:val="00B97A7E"/>
    <w:rsid w:val="00B97DDE"/>
    <w:rsid w:val="00BA003A"/>
    <w:rsid w:val="00BA0A66"/>
    <w:rsid w:val="00BA2068"/>
    <w:rsid w:val="00BA4344"/>
    <w:rsid w:val="00BA49E5"/>
    <w:rsid w:val="00BA5AC1"/>
    <w:rsid w:val="00BA63A9"/>
    <w:rsid w:val="00BB16F3"/>
    <w:rsid w:val="00BB2F20"/>
    <w:rsid w:val="00BB3AE7"/>
    <w:rsid w:val="00BB3E36"/>
    <w:rsid w:val="00BB4712"/>
    <w:rsid w:val="00BB5DE1"/>
    <w:rsid w:val="00BB614E"/>
    <w:rsid w:val="00BB6D3F"/>
    <w:rsid w:val="00BB7CCC"/>
    <w:rsid w:val="00BC0242"/>
    <w:rsid w:val="00BC0410"/>
    <w:rsid w:val="00BC18A8"/>
    <w:rsid w:val="00BC1A45"/>
    <w:rsid w:val="00BC1C28"/>
    <w:rsid w:val="00BC1C5C"/>
    <w:rsid w:val="00BC22C4"/>
    <w:rsid w:val="00BC2858"/>
    <w:rsid w:val="00BC3A0F"/>
    <w:rsid w:val="00BC3CF1"/>
    <w:rsid w:val="00BC4970"/>
    <w:rsid w:val="00BC49CE"/>
    <w:rsid w:val="00BC57C7"/>
    <w:rsid w:val="00BC6FD4"/>
    <w:rsid w:val="00BC7192"/>
    <w:rsid w:val="00BC74D4"/>
    <w:rsid w:val="00BD04E7"/>
    <w:rsid w:val="00BD0B98"/>
    <w:rsid w:val="00BD1C8A"/>
    <w:rsid w:val="00BD21B2"/>
    <w:rsid w:val="00BD2C10"/>
    <w:rsid w:val="00BD2C42"/>
    <w:rsid w:val="00BD426F"/>
    <w:rsid w:val="00BD59BE"/>
    <w:rsid w:val="00BD6233"/>
    <w:rsid w:val="00BD6572"/>
    <w:rsid w:val="00BD7993"/>
    <w:rsid w:val="00BD7FE5"/>
    <w:rsid w:val="00BE0C73"/>
    <w:rsid w:val="00BE238D"/>
    <w:rsid w:val="00BE24B6"/>
    <w:rsid w:val="00BE2FEE"/>
    <w:rsid w:val="00BE377E"/>
    <w:rsid w:val="00BE3A3B"/>
    <w:rsid w:val="00BE482E"/>
    <w:rsid w:val="00BE5898"/>
    <w:rsid w:val="00BF16AB"/>
    <w:rsid w:val="00BF1884"/>
    <w:rsid w:val="00BF3C8E"/>
    <w:rsid w:val="00BF4543"/>
    <w:rsid w:val="00BF4951"/>
    <w:rsid w:val="00BF4F78"/>
    <w:rsid w:val="00BF54BE"/>
    <w:rsid w:val="00BF587E"/>
    <w:rsid w:val="00BF7769"/>
    <w:rsid w:val="00C01028"/>
    <w:rsid w:val="00C01A08"/>
    <w:rsid w:val="00C01ACC"/>
    <w:rsid w:val="00C03A26"/>
    <w:rsid w:val="00C04808"/>
    <w:rsid w:val="00C0533F"/>
    <w:rsid w:val="00C057BA"/>
    <w:rsid w:val="00C07324"/>
    <w:rsid w:val="00C07777"/>
    <w:rsid w:val="00C1156F"/>
    <w:rsid w:val="00C11C39"/>
    <w:rsid w:val="00C11DC3"/>
    <w:rsid w:val="00C13E58"/>
    <w:rsid w:val="00C14BC9"/>
    <w:rsid w:val="00C14C7F"/>
    <w:rsid w:val="00C160D5"/>
    <w:rsid w:val="00C178CA"/>
    <w:rsid w:val="00C178F1"/>
    <w:rsid w:val="00C17BCE"/>
    <w:rsid w:val="00C2049C"/>
    <w:rsid w:val="00C21454"/>
    <w:rsid w:val="00C219A3"/>
    <w:rsid w:val="00C21E7B"/>
    <w:rsid w:val="00C230F4"/>
    <w:rsid w:val="00C23484"/>
    <w:rsid w:val="00C23C4A"/>
    <w:rsid w:val="00C23C74"/>
    <w:rsid w:val="00C251DB"/>
    <w:rsid w:val="00C27580"/>
    <w:rsid w:val="00C27672"/>
    <w:rsid w:val="00C27C61"/>
    <w:rsid w:val="00C31736"/>
    <w:rsid w:val="00C318A2"/>
    <w:rsid w:val="00C31D00"/>
    <w:rsid w:val="00C32036"/>
    <w:rsid w:val="00C3274F"/>
    <w:rsid w:val="00C33334"/>
    <w:rsid w:val="00C34251"/>
    <w:rsid w:val="00C3502A"/>
    <w:rsid w:val="00C35358"/>
    <w:rsid w:val="00C357C3"/>
    <w:rsid w:val="00C35DFE"/>
    <w:rsid w:val="00C36836"/>
    <w:rsid w:val="00C371AB"/>
    <w:rsid w:val="00C40215"/>
    <w:rsid w:val="00C41032"/>
    <w:rsid w:val="00C41286"/>
    <w:rsid w:val="00C4339A"/>
    <w:rsid w:val="00C43EAD"/>
    <w:rsid w:val="00C4405A"/>
    <w:rsid w:val="00C45C7C"/>
    <w:rsid w:val="00C45D4A"/>
    <w:rsid w:val="00C46043"/>
    <w:rsid w:val="00C462A9"/>
    <w:rsid w:val="00C46341"/>
    <w:rsid w:val="00C467B7"/>
    <w:rsid w:val="00C46D25"/>
    <w:rsid w:val="00C46E7D"/>
    <w:rsid w:val="00C476B0"/>
    <w:rsid w:val="00C47D63"/>
    <w:rsid w:val="00C51902"/>
    <w:rsid w:val="00C51E11"/>
    <w:rsid w:val="00C529DB"/>
    <w:rsid w:val="00C531B1"/>
    <w:rsid w:val="00C53B9A"/>
    <w:rsid w:val="00C55829"/>
    <w:rsid w:val="00C55B7C"/>
    <w:rsid w:val="00C56A12"/>
    <w:rsid w:val="00C56C5A"/>
    <w:rsid w:val="00C571DB"/>
    <w:rsid w:val="00C57825"/>
    <w:rsid w:val="00C57D45"/>
    <w:rsid w:val="00C600DA"/>
    <w:rsid w:val="00C60E64"/>
    <w:rsid w:val="00C61706"/>
    <w:rsid w:val="00C61A7B"/>
    <w:rsid w:val="00C61B5F"/>
    <w:rsid w:val="00C6244E"/>
    <w:rsid w:val="00C62C38"/>
    <w:rsid w:val="00C63469"/>
    <w:rsid w:val="00C646F4"/>
    <w:rsid w:val="00C64C31"/>
    <w:rsid w:val="00C6574D"/>
    <w:rsid w:val="00C658A2"/>
    <w:rsid w:val="00C66C17"/>
    <w:rsid w:val="00C704FB"/>
    <w:rsid w:val="00C721C6"/>
    <w:rsid w:val="00C73A83"/>
    <w:rsid w:val="00C769CA"/>
    <w:rsid w:val="00C77DBC"/>
    <w:rsid w:val="00C8015A"/>
    <w:rsid w:val="00C80AC8"/>
    <w:rsid w:val="00C83353"/>
    <w:rsid w:val="00C84A0A"/>
    <w:rsid w:val="00C84BB8"/>
    <w:rsid w:val="00C84C4D"/>
    <w:rsid w:val="00C8607E"/>
    <w:rsid w:val="00C8671F"/>
    <w:rsid w:val="00C86B66"/>
    <w:rsid w:val="00C87C4D"/>
    <w:rsid w:val="00C90C03"/>
    <w:rsid w:val="00C90F7C"/>
    <w:rsid w:val="00C92493"/>
    <w:rsid w:val="00C93C2E"/>
    <w:rsid w:val="00C9632E"/>
    <w:rsid w:val="00C9663F"/>
    <w:rsid w:val="00C97B5D"/>
    <w:rsid w:val="00CA1DB3"/>
    <w:rsid w:val="00CA2310"/>
    <w:rsid w:val="00CA4324"/>
    <w:rsid w:val="00CA4954"/>
    <w:rsid w:val="00CA571E"/>
    <w:rsid w:val="00CA60DE"/>
    <w:rsid w:val="00CA77E3"/>
    <w:rsid w:val="00CB022A"/>
    <w:rsid w:val="00CB0B92"/>
    <w:rsid w:val="00CB0FFC"/>
    <w:rsid w:val="00CB1AAE"/>
    <w:rsid w:val="00CB304D"/>
    <w:rsid w:val="00CB3618"/>
    <w:rsid w:val="00CB4454"/>
    <w:rsid w:val="00CB4560"/>
    <w:rsid w:val="00CB5004"/>
    <w:rsid w:val="00CB54F1"/>
    <w:rsid w:val="00CB5502"/>
    <w:rsid w:val="00CB56CC"/>
    <w:rsid w:val="00CB5A26"/>
    <w:rsid w:val="00CB680E"/>
    <w:rsid w:val="00CB78C1"/>
    <w:rsid w:val="00CC02E8"/>
    <w:rsid w:val="00CC0841"/>
    <w:rsid w:val="00CC4B55"/>
    <w:rsid w:val="00CC56AA"/>
    <w:rsid w:val="00CC6F57"/>
    <w:rsid w:val="00CC6F9E"/>
    <w:rsid w:val="00CD087B"/>
    <w:rsid w:val="00CD2133"/>
    <w:rsid w:val="00CD21CA"/>
    <w:rsid w:val="00CD3436"/>
    <w:rsid w:val="00CD3613"/>
    <w:rsid w:val="00CD40A7"/>
    <w:rsid w:val="00CD49F8"/>
    <w:rsid w:val="00CD4CB0"/>
    <w:rsid w:val="00CD5616"/>
    <w:rsid w:val="00CD56B7"/>
    <w:rsid w:val="00CD57A0"/>
    <w:rsid w:val="00CD5A4F"/>
    <w:rsid w:val="00CD5B01"/>
    <w:rsid w:val="00CD61B1"/>
    <w:rsid w:val="00CD657C"/>
    <w:rsid w:val="00CD6624"/>
    <w:rsid w:val="00CD6688"/>
    <w:rsid w:val="00CD7C1F"/>
    <w:rsid w:val="00CD7F36"/>
    <w:rsid w:val="00CE31E8"/>
    <w:rsid w:val="00CE338E"/>
    <w:rsid w:val="00CE4403"/>
    <w:rsid w:val="00CE5069"/>
    <w:rsid w:val="00CE54F6"/>
    <w:rsid w:val="00CE5E30"/>
    <w:rsid w:val="00CE61F5"/>
    <w:rsid w:val="00CE66CA"/>
    <w:rsid w:val="00CE7D92"/>
    <w:rsid w:val="00CF02CC"/>
    <w:rsid w:val="00CF147A"/>
    <w:rsid w:val="00CF1AFF"/>
    <w:rsid w:val="00CF3475"/>
    <w:rsid w:val="00CF3818"/>
    <w:rsid w:val="00CF5D93"/>
    <w:rsid w:val="00CF6B0E"/>
    <w:rsid w:val="00CF6FB0"/>
    <w:rsid w:val="00CF767D"/>
    <w:rsid w:val="00CF76C7"/>
    <w:rsid w:val="00D004B4"/>
    <w:rsid w:val="00D00ED5"/>
    <w:rsid w:val="00D022DF"/>
    <w:rsid w:val="00D02B1A"/>
    <w:rsid w:val="00D034BA"/>
    <w:rsid w:val="00D03A07"/>
    <w:rsid w:val="00D0403D"/>
    <w:rsid w:val="00D04F5A"/>
    <w:rsid w:val="00D05572"/>
    <w:rsid w:val="00D06B84"/>
    <w:rsid w:val="00D07597"/>
    <w:rsid w:val="00D07BEA"/>
    <w:rsid w:val="00D1003A"/>
    <w:rsid w:val="00D10EE5"/>
    <w:rsid w:val="00D10F84"/>
    <w:rsid w:val="00D1187B"/>
    <w:rsid w:val="00D11CFE"/>
    <w:rsid w:val="00D12524"/>
    <w:rsid w:val="00D12ACE"/>
    <w:rsid w:val="00D12C3C"/>
    <w:rsid w:val="00D13553"/>
    <w:rsid w:val="00D140DB"/>
    <w:rsid w:val="00D14C44"/>
    <w:rsid w:val="00D15092"/>
    <w:rsid w:val="00D1584D"/>
    <w:rsid w:val="00D16956"/>
    <w:rsid w:val="00D16C78"/>
    <w:rsid w:val="00D16EA4"/>
    <w:rsid w:val="00D17F53"/>
    <w:rsid w:val="00D20657"/>
    <w:rsid w:val="00D20E56"/>
    <w:rsid w:val="00D22551"/>
    <w:rsid w:val="00D22CE6"/>
    <w:rsid w:val="00D23385"/>
    <w:rsid w:val="00D235EC"/>
    <w:rsid w:val="00D2360B"/>
    <w:rsid w:val="00D24AC7"/>
    <w:rsid w:val="00D24FA0"/>
    <w:rsid w:val="00D26809"/>
    <w:rsid w:val="00D27B6B"/>
    <w:rsid w:val="00D304BC"/>
    <w:rsid w:val="00D304D7"/>
    <w:rsid w:val="00D30BF8"/>
    <w:rsid w:val="00D30D9B"/>
    <w:rsid w:val="00D31C36"/>
    <w:rsid w:val="00D338C5"/>
    <w:rsid w:val="00D35047"/>
    <w:rsid w:val="00D355A4"/>
    <w:rsid w:val="00D36AB4"/>
    <w:rsid w:val="00D4059C"/>
    <w:rsid w:val="00D41BE3"/>
    <w:rsid w:val="00D4262F"/>
    <w:rsid w:val="00D43357"/>
    <w:rsid w:val="00D4343C"/>
    <w:rsid w:val="00D45E6C"/>
    <w:rsid w:val="00D47695"/>
    <w:rsid w:val="00D47CFD"/>
    <w:rsid w:val="00D50163"/>
    <w:rsid w:val="00D5079F"/>
    <w:rsid w:val="00D50CBA"/>
    <w:rsid w:val="00D5121D"/>
    <w:rsid w:val="00D51D9E"/>
    <w:rsid w:val="00D5222C"/>
    <w:rsid w:val="00D52B62"/>
    <w:rsid w:val="00D53820"/>
    <w:rsid w:val="00D547D7"/>
    <w:rsid w:val="00D563F3"/>
    <w:rsid w:val="00D57854"/>
    <w:rsid w:val="00D57C7F"/>
    <w:rsid w:val="00D57DF1"/>
    <w:rsid w:val="00D60218"/>
    <w:rsid w:val="00D60741"/>
    <w:rsid w:val="00D60A69"/>
    <w:rsid w:val="00D61FAE"/>
    <w:rsid w:val="00D62623"/>
    <w:rsid w:val="00D628B1"/>
    <w:rsid w:val="00D64AA4"/>
    <w:rsid w:val="00D651AB"/>
    <w:rsid w:val="00D6642F"/>
    <w:rsid w:val="00D66BF5"/>
    <w:rsid w:val="00D66CAB"/>
    <w:rsid w:val="00D67A34"/>
    <w:rsid w:val="00D71504"/>
    <w:rsid w:val="00D729D2"/>
    <w:rsid w:val="00D72FD3"/>
    <w:rsid w:val="00D73F97"/>
    <w:rsid w:val="00D7456E"/>
    <w:rsid w:val="00D75065"/>
    <w:rsid w:val="00D760F3"/>
    <w:rsid w:val="00D76205"/>
    <w:rsid w:val="00D768FF"/>
    <w:rsid w:val="00D76952"/>
    <w:rsid w:val="00D76A4C"/>
    <w:rsid w:val="00D77A76"/>
    <w:rsid w:val="00D801A5"/>
    <w:rsid w:val="00D809DF"/>
    <w:rsid w:val="00D81C23"/>
    <w:rsid w:val="00D82261"/>
    <w:rsid w:val="00D828A8"/>
    <w:rsid w:val="00D82BF9"/>
    <w:rsid w:val="00D844F0"/>
    <w:rsid w:val="00D84E1D"/>
    <w:rsid w:val="00D85A67"/>
    <w:rsid w:val="00D85E8B"/>
    <w:rsid w:val="00D85FE6"/>
    <w:rsid w:val="00D87002"/>
    <w:rsid w:val="00D90D73"/>
    <w:rsid w:val="00D90E49"/>
    <w:rsid w:val="00D91AE7"/>
    <w:rsid w:val="00D94243"/>
    <w:rsid w:val="00D944F8"/>
    <w:rsid w:val="00D946F8"/>
    <w:rsid w:val="00D959FB"/>
    <w:rsid w:val="00D96BE6"/>
    <w:rsid w:val="00D96F10"/>
    <w:rsid w:val="00DA38CC"/>
    <w:rsid w:val="00DA40D6"/>
    <w:rsid w:val="00DA4C2C"/>
    <w:rsid w:val="00DA4CD9"/>
    <w:rsid w:val="00DA6A95"/>
    <w:rsid w:val="00DB0513"/>
    <w:rsid w:val="00DB0992"/>
    <w:rsid w:val="00DB2389"/>
    <w:rsid w:val="00DB3526"/>
    <w:rsid w:val="00DB42FF"/>
    <w:rsid w:val="00DB5373"/>
    <w:rsid w:val="00DB5881"/>
    <w:rsid w:val="00DB6830"/>
    <w:rsid w:val="00DB7166"/>
    <w:rsid w:val="00DB7455"/>
    <w:rsid w:val="00DB7CCD"/>
    <w:rsid w:val="00DC0659"/>
    <w:rsid w:val="00DC1035"/>
    <w:rsid w:val="00DC192C"/>
    <w:rsid w:val="00DC26FA"/>
    <w:rsid w:val="00DC2FCE"/>
    <w:rsid w:val="00DC4B18"/>
    <w:rsid w:val="00DC4E39"/>
    <w:rsid w:val="00DC639B"/>
    <w:rsid w:val="00DC67F2"/>
    <w:rsid w:val="00DC69D7"/>
    <w:rsid w:val="00DD14C3"/>
    <w:rsid w:val="00DD21D7"/>
    <w:rsid w:val="00DD2295"/>
    <w:rsid w:val="00DD27DF"/>
    <w:rsid w:val="00DD2C37"/>
    <w:rsid w:val="00DD2C41"/>
    <w:rsid w:val="00DD2EDD"/>
    <w:rsid w:val="00DD3088"/>
    <w:rsid w:val="00DD7B5A"/>
    <w:rsid w:val="00DE032F"/>
    <w:rsid w:val="00DE23FF"/>
    <w:rsid w:val="00DE462F"/>
    <w:rsid w:val="00DE730B"/>
    <w:rsid w:val="00DE7463"/>
    <w:rsid w:val="00DF01B6"/>
    <w:rsid w:val="00DF1650"/>
    <w:rsid w:val="00DF21CB"/>
    <w:rsid w:val="00DF2A06"/>
    <w:rsid w:val="00DF2A23"/>
    <w:rsid w:val="00DF4132"/>
    <w:rsid w:val="00DF5A84"/>
    <w:rsid w:val="00DF67CF"/>
    <w:rsid w:val="00DF7499"/>
    <w:rsid w:val="00E002A6"/>
    <w:rsid w:val="00E007D6"/>
    <w:rsid w:val="00E011B0"/>
    <w:rsid w:val="00E01957"/>
    <w:rsid w:val="00E01D3F"/>
    <w:rsid w:val="00E01E2D"/>
    <w:rsid w:val="00E02577"/>
    <w:rsid w:val="00E038FE"/>
    <w:rsid w:val="00E076BB"/>
    <w:rsid w:val="00E109A5"/>
    <w:rsid w:val="00E1216F"/>
    <w:rsid w:val="00E12373"/>
    <w:rsid w:val="00E125CB"/>
    <w:rsid w:val="00E12AF6"/>
    <w:rsid w:val="00E13C74"/>
    <w:rsid w:val="00E149FD"/>
    <w:rsid w:val="00E155D8"/>
    <w:rsid w:val="00E158E7"/>
    <w:rsid w:val="00E15901"/>
    <w:rsid w:val="00E15CB1"/>
    <w:rsid w:val="00E16413"/>
    <w:rsid w:val="00E1682C"/>
    <w:rsid w:val="00E169A6"/>
    <w:rsid w:val="00E16ED9"/>
    <w:rsid w:val="00E17283"/>
    <w:rsid w:val="00E175E3"/>
    <w:rsid w:val="00E17793"/>
    <w:rsid w:val="00E20134"/>
    <w:rsid w:val="00E213EC"/>
    <w:rsid w:val="00E2289C"/>
    <w:rsid w:val="00E23943"/>
    <w:rsid w:val="00E24A05"/>
    <w:rsid w:val="00E25258"/>
    <w:rsid w:val="00E255FE"/>
    <w:rsid w:val="00E25867"/>
    <w:rsid w:val="00E264B8"/>
    <w:rsid w:val="00E27625"/>
    <w:rsid w:val="00E27A61"/>
    <w:rsid w:val="00E3017A"/>
    <w:rsid w:val="00E3080C"/>
    <w:rsid w:val="00E30F2C"/>
    <w:rsid w:val="00E31F5B"/>
    <w:rsid w:val="00E3297A"/>
    <w:rsid w:val="00E3477B"/>
    <w:rsid w:val="00E36CC8"/>
    <w:rsid w:val="00E37032"/>
    <w:rsid w:val="00E37239"/>
    <w:rsid w:val="00E4005D"/>
    <w:rsid w:val="00E43436"/>
    <w:rsid w:val="00E43758"/>
    <w:rsid w:val="00E46893"/>
    <w:rsid w:val="00E4700A"/>
    <w:rsid w:val="00E5266C"/>
    <w:rsid w:val="00E53C06"/>
    <w:rsid w:val="00E54254"/>
    <w:rsid w:val="00E55163"/>
    <w:rsid w:val="00E553DF"/>
    <w:rsid w:val="00E55555"/>
    <w:rsid w:val="00E556D0"/>
    <w:rsid w:val="00E57482"/>
    <w:rsid w:val="00E57650"/>
    <w:rsid w:val="00E6007F"/>
    <w:rsid w:val="00E611C6"/>
    <w:rsid w:val="00E61CB5"/>
    <w:rsid w:val="00E64370"/>
    <w:rsid w:val="00E647F6"/>
    <w:rsid w:val="00E652DD"/>
    <w:rsid w:val="00E65C7F"/>
    <w:rsid w:val="00E70513"/>
    <w:rsid w:val="00E70794"/>
    <w:rsid w:val="00E7117B"/>
    <w:rsid w:val="00E715BB"/>
    <w:rsid w:val="00E71652"/>
    <w:rsid w:val="00E71B30"/>
    <w:rsid w:val="00E725B3"/>
    <w:rsid w:val="00E72825"/>
    <w:rsid w:val="00E729B7"/>
    <w:rsid w:val="00E72D2A"/>
    <w:rsid w:val="00E735B8"/>
    <w:rsid w:val="00E73DA3"/>
    <w:rsid w:val="00E75020"/>
    <w:rsid w:val="00E7754C"/>
    <w:rsid w:val="00E80A52"/>
    <w:rsid w:val="00E8128C"/>
    <w:rsid w:val="00E81697"/>
    <w:rsid w:val="00E82CD9"/>
    <w:rsid w:val="00E83059"/>
    <w:rsid w:val="00E832E4"/>
    <w:rsid w:val="00E835F7"/>
    <w:rsid w:val="00E83AE4"/>
    <w:rsid w:val="00E83F07"/>
    <w:rsid w:val="00E840BA"/>
    <w:rsid w:val="00E84A61"/>
    <w:rsid w:val="00E85455"/>
    <w:rsid w:val="00E859E0"/>
    <w:rsid w:val="00E863B3"/>
    <w:rsid w:val="00E87105"/>
    <w:rsid w:val="00E8764B"/>
    <w:rsid w:val="00E87704"/>
    <w:rsid w:val="00E87723"/>
    <w:rsid w:val="00E90C7F"/>
    <w:rsid w:val="00E92746"/>
    <w:rsid w:val="00E92DE9"/>
    <w:rsid w:val="00E94886"/>
    <w:rsid w:val="00E95BED"/>
    <w:rsid w:val="00E96F7F"/>
    <w:rsid w:val="00E97832"/>
    <w:rsid w:val="00EA1D08"/>
    <w:rsid w:val="00EA6BDB"/>
    <w:rsid w:val="00EB0A79"/>
    <w:rsid w:val="00EB0BE0"/>
    <w:rsid w:val="00EB1883"/>
    <w:rsid w:val="00EB199F"/>
    <w:rsid w:val="00EB2586"/>
    <w:rsid w:val="00EB2FE2"/>
    <w:rsid w:val="00EB3965"/>
    <w:rsid w:val="00EB4831"/>
    <w:rsid w:val="00EB4A94"/>
    <w:rsid w:val="00EB4CA8"/>
    <w:rsid w:val="00EB4F31"/>
    <w:rsid w:val="00EB5E9A"/>
    <w:rsid w:val="00EB63A9"/>
    <w:rsid w:val="00EC0044"/>
    <w:rsid w:val="00EC105A"/>
    <w:rsid w:val="00EC1506"/>
    <w:rsid w:val="00EC46EB"/>
    <w:rsid w:val="00EC55B5"/>
    <w:rsid w:val="00EC5A4F"/>
    <w:rsid w:val="00EC6E5F"/>
    <w:rsid w:val="00EC7023"/>
    <w:rsid w:val="00ED1534"/>
    <w:rsid w:val="00ED258F"/>
    <w:rsid w:val="00ED4973"/>
    <w:rsid w:val="00ED520D"/>
    <w:rsid w:val="00EE0AE3"/>
    <w:rsid w:val="00EE0B0F"/>
    <w:rsid w:val="00EE14E3"/>
    <w:rsid w:val="00EE17CB"/>
    <w:rsid w:val="00EE3A08"/>
    <w:rsid w:val="00EE4068"/>
    <w:rsid w:val="00EE5AC4"/>
    <w:rsid w:val="00EE5BA4"/>
    <w:rsid w:val="00EE5F15"/>
    <w:rsid w:val="00EE7023"/>
    <w:rsid w:val="00EE77D9"/>
    <w:rsid w:val="00EE7BFE"/>
    <w:rsid w:val="00EF0001"/>
    <w:rsid w:val="00EF0387"/>
    <w:rsid w:val="00EF0614"/>
    <w:rsid w:val="00EF0BC4"/>
    <w:rsid w:val="00EF0F72"/>
    <w:rsid w:val="00EF0F8E"/>
    <w:rsid w:val="00EF1A8B"/>
    <w:rsid w:val="00EF1E3C"/>
    <w:rsid w:val="00EF209C"/>
    <w:rsid w:val="00EF2BC3"/>
    <w:rsid w:val="00EF3C37"/>
    <w:rsid w:val="00EF4A76"/>
    <w:rsid w:val="00EF5A54"/>
    <w:rsid w:val="00EF5E39"/>
    <w:rsid w:val="00EF645E"/>
    <w:rsid w:val="00EF6CBA"/>
    <w:rsid w:val="00EF6D71"/>
    <w:rsid w:val="00F00722"/>
    <w:rsid w:val="00F00D5D"/>
    <w:rsid w:val="00F02180"/>
    <w:rsid w:val="00F02344"/>
    <w:rsid w:val="00F023D3"/>
    <w:rsid w:val="00F035FD"/>
    <w:rsid w:val="00F03BDC"/>
    <w:rsid w:val="00F040A2"/>
    <w:rsid w:val="00F04428"/>
    <w:rsid w:val="00F04D8B"/>
    <w:rsid w:val="00F04F6F"/>
    <w:rsid w:val="00F061D6"/>
    <w:rsid w:val="00F10320"/>
    <w:rsid w:val="00F104C9"/>
    <w:rsid w:val="00F10697"/>
    <w:rsid w:val="00F10A1B"/>
    <w:rsid w:val="00F1289E"/>
    <w:rsid w:val="00F128EA"/>
    <w:rsid w:val="00F12AE0"/>
    <w:rsid w:val="00F13A70"/>
    <w:rsid w:val="00F13BA5"/>
    <w:rsid w:val="00F14C0B"/>
    <w:rsid w:val="00F171AC"/>
    <w:rsid w:val="00F174E2"/>
    <w:rsid w:val="00F17D9C"/>
    <w:rsid w:val="00F209B1"/>
    <w:rsid w:val="00F214EB"/>
    <w:rsid w:val="00F21A0D"/>
    <w:rsid w:val="00F21A35"/>
    <w:rsid w:val="00F21D82"/>
    <w:rsid w:val="00F21DC4"/>
    <w:rsid w:val="00F21E6D"/>
    <w:rsid w:val="00F22968"/>
    <w:rsid w:val="00F23D83"/>
    <w:rsid w:val="00F2479D"/>
    <w:rsid w:val="00F24A8F"/>
    <w:rsid w:val="00F25457"/>
    <w:rsid w:val="00F2725B"/>
    <w:rsid w:val="00F30826"/>
    <w:rsid w:val="00F31724"/>
    <w:rsid w:val="00F3174E"/>
    <w:rsid w:val="00F31E99"/>
    <w:rsid w:val="00F325AE"/>
    <w:rsid w:val="00F32CCB"/>
    <w:rsid w:val="00F32EE7"/>
    <w:rsid w:val="00F354BC"/>
    <w:rsid w:val="00F35614"/>
    <w:rsid w:val="00F358A7"/>
    <w:rsid w:val="00F36EA9"/>
    <w:rsid w:val="00F377C5"/>
    <w:rsid w:val="00F37B0E"/>
    <w:rsid w:val="00F37F3E"/>
    <w:rsid w:val="00F406AE"/>
    <w:rsid w:val="00F408FA"/>
    <w:rsid w:val="00F4166B"/>
    <w:rsid w:val="00F4166C"/>
    <w:rsid w:val="00F41C6D"/>
    <w:rsid w:val="00F41D4B"/>
    <w:rsid w:val="00F430B6"/>
    <w:rsid w:val="00F445B9"/>
    <w:rsid w:val="00F4502F"/>
    <w:rsid w:val="00F45471"/>
    <w:rsid w:val="00F462B9"/>
    <w:rsid w:val="00F46C9A"/>
    <w:rsid w:val="00F46E6A"/>
    <w:rsid w:val="00F4750C"/>
    <w:rsid w:val="00F476FB"/>
    <w:rsid w:val="00F47927"/>
    <w:rsid w:val="00F47A06"/>
    <w:rsid w:val="00F47F4A"/>
    <w:rsid w:val="00F50BE5"/>
    <w:rsid w:val="00F51730"/>
    <w:rsid w:val="00F51881"/>
    <w:rsid w:val="00F51D89"/>
    <w:rsid w:val="00F51DAF"/>
    <w:rsid w:val="00F51EC5"/>
    <w:rsid w:val="00F52F5A"/>
    <w:rsid w:val="00F54B64"/>
    <w:rsid w:val="00F556A9"/>
    <w:rsid w:val="00F55CBD"/>
    <w:rsid w:val="00F56313"/>
    <w:rsid w:val="00F575BB"/>
    <w:rsid w:val="00F57C7A"/>
    <w:rsid w:val="00F63119"/>
    <w:rsid w:val="00F634F8"/>
    <w:rsid w:val="00F63FF0"/>
    <w:rsid w:val="00F648ED"/>
    <w:rsid w:val="00F64E65"/>
    <w:rsid w:val="00F664D0"/>
    <w:rsid w:val="00F670E9"/>
    <w:rsid w:val="00F678EB"/>
    <w:rsid w:val="00F67E81"/>
    <w:rsid w:val="00F7131A"/>
    <w:rsid w:val="00F716B4"/>
    <w:rsid w:val="00F7194F"/>
    <w:rsid w:val="00F71D7B"/>
    <w:rsid w:val="00F72D8E"/>
    <w:rsid w:val="00F7354B"/>
    <w:rsid w:val="00F73AF0"/>
    <w:rsid w:val="00F752D6"/>
    <w:rsid w:val="00F75BEE"/>
    <w:rsid w:val="00F77D98"/>
    <w:rsid w:val="00F80200"/>
    <w:rsid w:val="00F842B1"/>
    <w:rsid w:val="00F85038"/>
    <w:rsid w:val="00F85F82"/>
    <w:rsid w:val="00F86E61"/>
    <w:rsid w:val="00F951E2"/>
    <w:rsid w:val="00F9554B"/>
    <w:rsid w:val="00F96405"/>
    <w:rsid w:val="00F96855"/>
    <w:rsid w:val="00F96A9F"/>
    <w:rsid w:val="00F96AF2"/>
    <w:rsid w:val="00F9707E"/>
    <w:rsid w:val="00F973D6"/>
    <w:rsid w:val="00F97B7F"/>
    <w:rsid w:val="00FA112A"/>
    <w:rsid w:val="00FA17AF"/>
    <w:rsid w:val="00FA1C83"/>
    <w:rsid w:val="00FA4CA9"/>
    <w:rsid w:val="00FA5C0A"/>
    <w:rsid w:val="00FA61D9"/>
    <w:rsid w:val="00FA6202"/>
    <w:rsid w:val="00FA682D"/>
    <w:rsid w:val="00FA6981"/>
    <w:rsid w:val="00FA73ED"/>
    <w:rsid w:val="00FA7BC6"/>
    <w:rsid w:val="00FB16A7"/>
    <w:rsid w:val="00FB251F"/>
    <w:rsid w:val="00FB2A7A"/>
    <w:rsid w:val="00FB2FEE"/>
    <w:rsid w:val="00FB3491"/>
    <w:rsid w:val="00FB4563"/>
    <w:rsid w:val="00FB5462"/>
    <w:rsid w:val="00FB5832"/>
    <w:rsid w:val="00FB622A"/>
    <w:rsid w:val="00FB7BEC"/>
    <w:rsid w:val="00FB7C9B"/>
    <w:rsid w:val="00FB7D97"/>
    <w:rsid w:val="00FC0447"/>
    <w:rsid w:val="00FC05A7"/>
    <w:rsid w:val="00FC128D"/>
    <w:rsid w:val="00FC1A39"/>
    <w:rsid w:val="00FC1C98"/>
    <w:rsid w:val="00FC2D08"/>
    <w:rsid w:val="00FC6778"/>
    <w:rsid w:val="00FD01BA"/>
    <w:rsid w:val="00FD0A62"/>
    <w:rsid w:val="00FD0D95"/>
    <w:rsid w:val="00FD1539"/>
    <w:rsid w:val="00FD271F"/>
    <w:rsid w:val="00FD2B51"/>
    <w:rsid w:val="00FD3900"/>
    <w:rsid w:val="00FD3F53"/>
    <w:rsid w:val="00FD3F59"/>
    <w:rsid w:val="00FD4B72"/>
    <w:rsid w:val="00FD549E"/>
    <w:rsid w:val="00FD5761"/>
    <w:rsid w:val="00FD7FDF"/>
    <w:rsid w:val="00FE0B9F"/>
    <w:rsid w:val="00FE0D2F"/>
    <w:rsid w:val="00FE0E34"/>
    <w:rsid w:val="00FE37E9"/>
    <w:rsid w:val="00FE4609"/>
    <w:rsid w:val="00FE7BBF"/>
    <w:rsid w:val="00FF025F"/>
    <w:rsid w:val="00FF11EA"/>
    <w:rsid w:val="00FF309A"/>
    <w:rsid w:val="00FF365D"/>
    <w:rsid w:val="00FF431A"/>
    <w:rsid w:val="00FF49F7"/>
    <w:rsid w:val="00FF4D15"/>
    <w:rsid w:val="00FF6CAE"/>
    <w:rsid w:val="016C2CC9"/>
    <w:rsid w:val="022718F0"/>
    <w:rsid w:val="037011BD"/>
    <w:rsid w:val="08E036F1"/>
    <w:rsid w:val="0B003135"/>
    <w:rsid w:val="0D476474"/>
    <w:rsid w:val="0FCF3EFF"/>
    <w:rsid w:val="10CD45EB"/>
    <w:rsid w:val="11F34842"/>
    <w:rsid w:val="13DE3903"/>
    <w:rsid w:val="165373F0"/>
    <w:rsid w:val="18787F33"/>
    <w:rsid w:val="18D7319A"/>
    <w:rsid w:val="1A947DDB"/>
    <w:rsid w:val="1B877639"/>
    <w:rsid w:val="1C62452C"/>
    <w:rsid w:val="28680072"/>
    <w:rsid w:val="2E207CA7"/>
    <w:rsid w:val="2E696519"/>
    <w:rsid w:val="2F536CB6"/>
    <w:rsid w:val="2FE95766"/>
    <w:rsid w:val="332A1C3F"/>
    <w:rsid w:val="335A1CEF"/>
    <w:rsid w:val="358F0350"/>
    <w:rsid w:val="388150FB"/>
    <w:rsid w:val="3A984394"/>
    <w:rsid w:val="3CB72A3B"/>
    <w:rsid w:val="40062A52"/>
    <w:rsid w:val="403E43A4"/>
    <w:rsid w:val="44D3537D"/>
    <w:rsid w:val="45693632"/>
    <w:rsid w:val="464327A8"/>
    <w:rsid w:val="4C6D5322"/>
    <w:rsid w:val="4DBF2682"/>
    <w:rsid w:val="4DFF2D22"/>
    <w:rsid w:val="50655A5F"/>
    <w:rsid w:val="50DD4C7A"/>
    <w:rsid w:val="51992E2E"/>
    <w:rsid w:val="530D5FD9"/>
    <w:rsid w:val="550C6A1E"/>
    <w:rsid w:val="58907FA9"/>
    <w:rsid w:val="58BC1379"/>
    <w:rsid w:val="5D031C19"/>
    <w:rsid w:val="5FC14620"/>
    <w:rsid w:val="602E0313"/>
    <w:rsid w:val="605041EF"/>
    <w:rsid w:val="616166CD"/>
    <w:rsid w:val="65B8763C"/>
    <w:rsid w:val="65EC2CBE"/>
    <w:rsid w:val="66D52FE1"/>
    <w:rsid w:val="68152E26"/>
    <w:rsid w:val="691054B4"/>
    <w:rsid w:val="6A9111A1"/>
    <w:rsid w:val="6C9435E2"/>
    <w:rsid w:val="6D3224AD"/>
    <w:rsid w:val="6E0C32BF"/>
    <w:rsid w:val="6FFF7A71"/>
    <w:rsid w:val="7D947CF6"/>
    <w:rsid w:val="7FD67FE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99" w:name="index 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 w:locked="1"/>
    <w:lsdException w:qFormat="1" w:unhideWhenUsed="0"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nhideWhenUsed="0" w:uiPriority="99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qFormat="1" w:unhideWhenUsed="0" w:uiPriority="99" w:name="footnote reference"/>
    <w:lsdException w:qFormat="1" w:unhideWhenUsed="0" w:uiPriority="99" w:name="annotation reference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qFormat="1" w:uiPriority="99" w:semiHidden="0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semiHidden="0" w:name="Document Map"/>
    <w:lsdException w:uiPriority="99" w:name="Plain Text" w:locked="1"/>
    <w:lsdException w:uiPriority="99" w:name="E-mail Signature" w:locked="1"/>
    <w:lsdException w:qFormat="1"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qFormat="1" w:unhideWhenUsed="0" w:uiPriority="99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qFormat="1" w:unhideWhenUsed="0" w:uiPriority="5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2"/>
      <w:szCs w:val="24"/>
      <w:lang w:val="en-US" w:eastAsia="en-US" w:bidi="ar-SA"/>
    </w:rPr>
  </w:style>
  <w:style w:type="paragraph" w:styleId="2">
    <w:name w:val="heading 1"/>
    <w:basedOn w:val="1"/>
    <w:next w:val="3"/>
    <w:link w:val="41"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2"/>
    <w:basedOn w:val="1"/>
    <w:next w:val="3"/>
    <w:link w:val="42"/>
    <w:qFormat/>
    <w:uiPriority w:val="0"/>
    <w:pPr>
      <w:keepNext/>
      <w:numPr>
        <w:ilvl w:val="1"/>
        <w:numId w:val="1"/>
      </w:numPr>
      <w:tabs>
        <w:tab w:val="left" w:pos="578"/>
        <w:tab w:val="clear" w:pos="576"/>
      </w:tabs>
      <w:spacing w:before="240" w:after="180"/>
      <w:outlineLvl w:val="1"/>
    </w:pPr>
    <w:rPr>
      <w:rFonts w:cs="Arial"/>
      <w:b/>
      <w:bCs/>
      <w:iCs/>
      <w:sz w:val="28"/>
      <w:szCs w:val="28"/>
    </w:rPr>
  </w:style>
  <w:style w:type="paragraph" w:styleId="5">
    <w:name w:val="heading 3"/>
    <w:basedOn w:val="1"/>
    <w:next w:val="3"/>
    <w:link w:val="43"/>
    <w:qFormat/>
    <w:uiPriority w:val="0"/>
    <w:pPr>
      <w:keepNext/>
      <w:widowControl w:val="0"/>
      <w:numPr>
        <w:ilvl w:val="2"/>
        <w:numId w:val="1"/>
      </w:numPr>
      <w:tabs>
        <w:tab w:val="left" w:pos="578"/>
      </w:tabs>
      <w:spacing w:before="240" w:after="180"/>
      <w:outlineLvl w:val="2"/>
    </w:pPr>
    <w:rPr>
      <w:rFonts w:cs="Arial"/>
      <w:b/>
      <w:bCs/>
      <w:sz w:val="24"/>
      <w:szCs w:val="22"/>
    </w:rPr>
  </w:style>
  <w:style w:type="paragraph" w:styleId="6">
    <w:name w:val="heading 4"/>
    <w:basedOn w:val="1"/>
    <w:next w:val="3"/>
    <w:link w:val="44"/>
    <w:qFormat/>
    <w:uiPriority w:val="0"/>
    <w:pPr>
      <w:keepNext/>
      <w:numPr>
        <w:ilvl w:val="3"/>
        <w:numId w:val="1"/>
      </w:numPr>
      <w:spacing w:before="240" w:after="120"/>
      <w:outlineLvl w:val="3"/>
    </w:pPr>
    <w:rPr>
      <w:b/>
      <w:bCs/>
      <w:szCs w:val="28"/>
    </w:rPr>
  </w:style>
  <w:style w:type="paragraph" w:styleId="7">
    <w:name w:val="heading 5"/>
    <w:basedOn w:val="1"/>
    <w:next w:val="1"/>
    <w:link w:val="45"/>
    <w:qFormat/>
    <w:uiPriority w:val="0"/>
    <w:pPr>
      <w:spacing w:before="240" w:after="60"/>
      <w:outlineLvl w:val="4"/>
    </w:pPr>
    <w:rPr>
      <w:b/>
      <w:bCs/>
      <w:i/>
      <w:iCs/>
      <w:szCs w:val="26"/>
    </w:rPr>
  </w:style>
  <w:style w:type="paragraph" w:styleId="8">
    <w:name w:val="heading 6"/>
    <w:basedOn w:val="1"/>
    <w:next w:val="1"/>
    <w:link w:val="46"/>
    <w:qFormat/>
    <w:uiPriority w:val="0"/>
    <w:pPr>
      <w:spacing w:before="60" w:after="60"/>
      <w:outlineLvl w:val="5"/>
    </w:pPr>
    <w:rPr>
      <w:b/>
      <w:bCs/>
      <w:szCs w:val="22"/>
      <w:lang w:val="en-GB"/>
    </w:rPr>
  </w:style>
  <w:style w:type="paragraph" w:styleId="9">
    <w:name w:val="heading 7"/>
    <w:basedOn w:val="1"/>
    <w:next w:val="1"/>
    <w:link w:val="47"/>
    <w:qFormat/>
    <w:uiPriority w:val="0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10">
    <w:name w:val="heading 8"/>
    <w:basedOn w:val="1"/>
    <w:next w:val="1"/>
    <w:link w:val="48"/>
    <w:qFormat/>
    <w:uiPriority w:val="0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11">
    <w:name w:val="heading 9"/>
    <w:basedOn w:val="1"/>
    <w:next w:val="1"/>
    <w:link w:val="49"/>
    <w:qFormat/>
    <w:uiPriority w:val="0"/>
    <w:pPr>
      <w:spacing w:before="240" w:after="60"/>
      <w:outlineLvl w:val="8"/>
    </w:pPr>
    <w:rPr>
      <w:rFonts w:cs="Arial"/>
      <w:szCs w:val="22"/>
    </w:r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link w:val="50"/>
    <w:qFormat/>
    <w:uiPriority w:val="99"/>
    <w:pPr>
      <w:spacing w:after="180"/>
    </w:pPr>
    <w:rPr>
      <w:lang w:eastAsia="zh-CN"/>
    </w:rPr>
  </w:style>
  <w:style w:type="paragraph" w:styleId="12">
    <w:name w:val="annotation subject"/>
    <w:basedOn w:val="13"/>
    <w:next w:val="13"/>
    <w:link w:val="64"/>
    <w:semiHidden/>
    <w:qFormat/>
    <w:uiPriority w:val="99"/>
    <w:rPr>
      <w:b/>
      <w:bCs/>
    </w:rPr>
  </w:style>
  <w:style w:type="paragraph" w:styleId="13">
    <w:name w:val="annotation text"/>
    <w:basedOn w:val="1"/>
    <w:link w:val="54"/>
    <w:semiHidden/>
    <w:qFormat/>
    <w:uiPriority w:val="99"/>
    <w:rPr>
      <w:sz w:val="20"/>
      <w:szCs w:val="20"/>
    </w:rPr>
  </w:style>
  <w:style w:type="paragraph" w:styleId="14">
    <w:name w:val="toc 7"/>
    <w:basedOn w:val="1"/>
    <w:next w:val="1"/>
    <w:qFormat/>
    <w:uiPriority w:val="39"/>
    <w:pPr>
      <w:ind w:left="1320"/>
    </w:pPr>
    <w:rPr>
      <w:rFonts w:ascii="Times New Roman" w:hAnsi="Times New Roman"/>
      <w:sz w:val="18"/>
      <w:szCs w:val="21"/>
    </w:rPr>
  </w:style>
  <w:style w:type="paragraph" w:styleId="15">
    <w:name w:val="caption"/>
    <w:basedOn w:val="1"/>
    <w:next w:val="1"/>
    <w:qFormat/>
    <w:uiPriority w:val="99"/>
    <w:pPr>
      <w:spacing w:before="120"/>
    </w:pPr>
    <w:rPr>
      <w:b/>
      <w:bCs/>
      <w:szCs w:val="20"/>
    </w:rPr>
  </w:style>
  <w:style w:type="paragraph" w:styleId="16">
    <w:name w:val="List Bullet"/>
    <w:basedOn w:val="1"/>
    <w:unhideWhenUsed/>
    <w:qFormat/>
    <w:locked/>
    <w:uiPriority w:val="99"/>
    <w:pPr>
      <w:numPr>
        <w:ilvl w:val="0"/>
        <w:numId w:val="2"/>
      </w:numPr>
      <w:spacing w:after="240" w:line="260" w:lineRule="exact"/>
      <w:contextualSpacing/>
    </w:pPr>
    <w:rPr>
      <w:color w:val="000000"/>
      <w:sz w:val="20"/>
    </w:rPr>
  </w:style>
  <w:style w:type="paragraph" w:styleId="17">
    <w:name w:val="Document Map"/>
    <w:basedOn w:val="1"/>
    <w:link w:val="94"/>
    <w:qFormat/>
    <w:uiPriority w:val="99"/>
    <w:rPr>
      <w:rFonts w:ascii="宋体"/>
      <w:sz w:val="18"/>
      <w:szCs w:val="18"/>
    </w:rPr>
  </w:style>
  <w:style w:type="paragraph" w:styleId="18">
    <w:name w:val="toc 5"/>
    <w:basedOn w:val="1"/>
    <w:next w:val="1"/>
    <w:qFormat/>
    <w:uiPriority w:val="39"/>
    <w:pPr>
      <w:ind w:left="880"/>
    </w:pPr>
    <w:rPr>
      <w:rFonts w:ascii="Times New Roman" w:hAnsi="Times New Roman"/>
      <w:sz w:val="18"/>
      <w:szCs w:val="21"/>
    </w:rPr>
  </w:style>
  <w:style w:type="paragraph" w:styleId="19">
    <w:name w:val="toc 3"/>
    <w:basedOn w:val="1"/>
    <w:next w:val="1"/>
    <w:qFormat/>
    <w:uiPriority w:val="39"/>
    <w:pPr>
      <w:tabs>
        <w:tab w:val="left" w:pos="952"/>
        <w:tab w:val="right" w:leader="dot" w:pos="9639"/>
      </w:tabs>
      <w:ind w:left="440"/>
    </w:pPr>
    <w:rPr>
      <w:rFonts w:ascii="Times New Roman" w:hAnsi="Times New Roman"/>
      <w:i/>
      <w:iCs/>
    </w:rPr>
  </w:style>
  <w:style w:type="paragraph" w:styleId="20">
    <w:name w:val="toc 8"/>
    <w:basedOn w:val="1"/>
    <w:next w:val="1"/>
    <w:qFormat/>
    <w:uiPriority w:val="39"/>
    <w:pPr>
      <w:ind w:left="1540"/>
    </w:pPr>
    <w:rPr>
      <w:rFonts w:ascii="Times New Roman" w:hAnsi="Times New Roman"/>
      <w:sz w:val="18"/>
      <w:szCs w:val="21"/>
    </w:rPr>
  </w:style>
  <w:style w:type="paragraph" w:styleId="21">
    <w:name w:val="Balloon Text"/>
    <w:basedOn w:val="1"/>
    <w:link w:val="53"/>
    <w:semiHidden/>
    <w:qFormat/>
    <w:uiPriority w:val="99"/>
    <w:rPr>
      <w:rFonts w:ascii="Tahoma" w:hAnsi="Tahoma" w:cs="Tahoma"/>
      <w:sz w:val="16"/>
      <w:szCs w:val="16"/>
    </w:rPr>
  </w:style>
  <w:style w:type="paragraph" w:styleId="22">
    <w:name w:val="footer"/>
    <w:basedOn w:val="1"/>
    <w:link w:val="52"/>
    <w:qFormat/>
    <w:uiPriority w:val="99"/>
    <w:pPr>
      <w:tabs>
        <w:tab w:val="center" w:pos="4320"/>
        <w:tab w:val="right" w:pos="8640"/>
      </w:tabs>
    </w:pPr>
  </w:style>
  <w:style w:type="paragraph" w:styleId="23">
    <w:name w:val="header"/>
    <w:basedOn w:val="1"/>
    <w:link w:val="51"/>
    <w:qFormat/>
    <w:uiPriority w:val="99"/>
    <w:pPr>
      <w:tabs>
        <w:tab w:val="center" w:pos="4320"/>
        <w:tab w:val="right" w:pos="8640"/>
      </w:tabs>
    </w:pPr>
  </w:style>
  <w:style w:type="paragraph" w:styleId="24">
    <w:name w:val="toc 1"/>
    <w:basedOn w:val="1"/>
    <w:next w:val="1"/>
    <w:qFormat/>
    <w:uiPriority w:val="39"/>
    <w:pPr>
      <w:tabs>
        <w:tab w:val="left" w:pos="440"/>
        <w:tab w:val="right" w:leader="dot" w:pos="9639"/>
      </w:tabs>
      <w:spacing w:before="120" w:after="120"/>
    </w:pPr>
    <w:rPr>
      <w:bCs/>
      <w:sz w:val="28"/>
    </w:rPr>
  </w:style>
  <w:style w:type="paragraph" w:styleId="25">
    <w:name w:val="toc 4"/>
    <w:basedOn w:val="1"/>
    <w:next w:val="1"/>
    <w:qFormat/>
    <w:uiPriority w:val="39"/>
    <w:pPr>
      <w:tabs>
        <w:tab w:val="left" w:pos="1540"/>
        <w:tab w:val="right" w:leader="dot" w:pos="9639"/>
      </w:tabs>
      <w:ind w:left="660"/>
    </w:pPr>
    <w:rPr>
      <w:rFonts w:ascii="Times New Roman" w:hAnsi="Times New Roman"/>
      <w:sz w:val="21"/>
      <w:szCs w:val="21"/>
    </w:rPr>
  </w:style>
  <w:style w:type="paragraph" w:styleId="26">
    <w:name w:val="footnote text"/>
    <w:basedOn w:val="1"/>
    <w:link w:val="59"/>
    <w:semiHidden/>
    <w:qFormat/>
    <w:uiPriority w:val="99"/>
    <w:pPr>
      <w:spacing w:before="120" w:after="120"/>
      <w:ind w:left="284" w:hanging="284"/>
      <w:jc w:val="both"/>
    </w:pPr>
    <w:rPr>
      <w:rFonts w:ascii="Imago" w:hAnsi="Imago"/>
      <w:sz w:val="16"/>
      <w:szCs w:val="20"/>
      <w:lang w:val="en-GB"/>
    </w:rPr>
  </w:style>
  <w:style w:type="paragraph" w:styleId="27">
    <w:name w:val="toc 6"/>
    <w:basedOn w:val="1"/>
    <w:next w:val="1"/>
    <w:qFormat/>
    <w:uiPriority w:val="39"/>
    <w:pPr>
      <w:ind w:left="1100"/>
    </w:pPr>
    <w:rPr>
      <w:rFonts w:ascii="Times New Roman" w:hAnsi="Times New Roman"/>
      <w:sz w:val="18"/>
      <w:szCs w:val="21"/>
    </w:rPr>
  </w:style>
  <w:style w:type="paragraph" w:styleId="28">
    <w:name w:val="toc 2"/>
    <w:basedOn w:val="1"/>
    <w:next w:val="1"/>
    <w:qFormat/>
    <w:uiPriority w:val="39"/>
    <w:pPr>
      <w:tabs>
        <w:tab w:val="left" w:pos="714"/>
        <w:tab w:val="right" w:leader="dot" w:pos="9639"/>
      </w:tabs>
      <w:ind w:left="220"/>
    </w:pPr>
    <w:rPr>
      <w:sz w:val="24"/>
    </w:rPr>
  </w:style>
  <w:style w:type="paragraph" w:styleId="29">
    <w:name w:val="toc 9"/>
    <w:basedOn w:val="1"/>
    <w:next w:val="1"/>
    <w:qFormat/>
    <w:uiPriority w:val="39"/>
    <w:pPr>
      <w:ind w:left="1760"/>
    </w:pPr>
    <w:rPr>
      <w:rFonts w:ascii="Times New Roman" w:hAnsi="Times New Roman"/>
      <w:sz w:val="18"/>
      <w:szCs w:val="21"/>
    </w:rPr>
  </w:style>
  <w:style w:type="paragraph" w:styleId="30">
    <w:name w:val="HTML Preformatted"/>
    <w:basedOn w:val="1"/>
    <w:link w:val="9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lang w:eastAsia="zh-CN"/>
    </w:rPr>
  </w:style>
  <w:style w:type="paragraph" w:styleId="31">
    <w:name w:val="Normal (Web)"/>
    <w:basedOn w:val="1"/>
    <w:unhideWhenUsed/>
    <w:qFormat/>
    <w:locked/>
    <w:uiPriority w:val="99"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  <w:style w:type="paragraph" w:styleId="32">
    <w:name w:val="index 1"/>
    <w:basedOn w:val="1"/>
    <w:next w:val="1"/>
    <w:semiHidden/>
    <w:qFormat/>
    <w:uiPriority w:val="99"/>
    <w:pPr>
      <w:keepLines/>
      <w:spacing w:before="120" w:after="120"/>
      <w:jc w:val="both"/>
    </w:pPr>
    <w:rPr>
      <w:rFonts w:ascii="Minion" w:hAnsi="Minion"/>
      <w:sz w:val="24"/>
      <w:szCs w:val="20"/>
      <w:lang w:val="en-GB"/>
    </w:rPr>
  </w:style>
  <w:style w:type="character" w:styleId="34">
    <w:name w:val="Strong"/>
    <w:qFormat/>
    <w:uiPriority w:val="22"/>
    <w:rPr>
      <w:b/>
      <w:bCs/>
    </w:rPr>
  </w:style>
  <w:style w:type="character" w:styleId="35">
    <w:name w:val="FollowedHyperlink"/>
    <w:qFormat/>
    <w:uiPriority w:val="99"/>
    <w:rPr>
      <w:rFonts w:cs="Times New Roman"/>
      <w:color w:val="800080"/>
      <w:u w:val="single"/>
    </w:rPr>
  </w:style>
  <w:style w:type="character" w:styleId="36">
    <w:name w:val="Hyperlink"/>
    <w:qFormat/>
    <w:uiPriority w:val="99"/>
    <w:rPr>
      <w:rFonts w:cs="Times New Roman"/>
      <w:color w:val="0000FF"/>
      <w:u w:val="single"/>
    </w:rPr>
  </w:style>
  <w:style w:type="character" w:styleId="37">
    <w:name w:val="annotation reference"/>
    <w:semiHidden/>
    <w:qFormat/>
    <w:uiPriority w:val="99"/>
    <w:rPr>
      <w:rFonts w:cs="Times New Roman"/>
      <w:sz w:val="16"/>
      <w:szCs w:val="16"/>
    </w:rPr>
  </w:style>
  <w:style w:type="character" w:styleId="38">
    <w:name w:val="footnote reference"/>
    <w:semiHidden/>
    <w:qFormat/>
    <w:uiPriority w:val="99"/>
    <w:rPr>
      <w:rFonts w:cs="Times New Roman"/>
      <w:vertAlign w:val="superscript"/>
    </w:rPr>
  </w:style>
  <w:style w:type="table" w:styleId="40">
    <w:name w:val="Table Grid"/>
    <w:basedOn w:val="3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">
    <w:name w:val="标题 1 Char"/>
    <w:link w:val="2"/>
    <w:qFormat/>
    <w:locked/>
    <w:uiPriority w:val="0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42">
    <w:name w:val="标题 2 Char"/>
    <w:link w:val="4"/>
    <w:qFormat/>
    <w:locked/>
    <w:uiPriority w:val="0"/>
    <w:rPr>
      <w:rFonts w:ascii="Arial" w:hAnsi="Arial" w:cs="Arial"/>
      <w:b/>
      <w:bCs/>
      <w:iCs/>
      <w:sz w:val="28"/>
      <w:szCs w:val="28"/>
      <w:lang w:eastAsia="en-US"/>
    </w:rPr>
  </w:style>
  <w:style w:type="character" w:customStyle="1" w:styleId="43">
    <w:name w:val="标题 3 Char"/>
    <w:link w:val="5"/>
    <w:qFormat/>
    <w:locked/>
    <w:uiPriority w:val="0"/>
    <w:rPr>
      <w:rFonts w:ascii="Arial" w:hAnsi="Arial" w:cs="Arial"/>
      <w:b/>
      <w:bCs/>
      <w:sz w:val="24"/>
      <w:szCs w:val="22"/>
      <w:lang w:eastAsia="en-US"/>
    </w:rPr>
  </w:style>
  <w:style w:type="character" w:customStyle="1" w:styleId="44">
    <w:name w:val="标题 4 Char"/>
    <w:link w:val="6"/>
    <w:qFormat/>
    <w:locked/>
    <w:uiPriority w:val="0"/>
    <w:rPr>
      <w:rFonts w:ascii="Arial" w:hAnsi="Arial"/>
      <w:b/>
      <w:bCs/>
      <w:sz w:val="22"/>
      <w:szCs w:val="28"/>
      <w:lang w:eastAsia="en-US"/>
    </w:rPr>
  </w:style>
  <w:style w:type="character" w:customStyle="1" w:styleId="45">
    <w:name w:val="标题 5 Char"/>
    <w:link w:val="7"/>
    <w:semiHidden/>
    <w:qFormat/>
    <w:locked/>
    <w:uiPriority w:val="99"/>
    <w:rPr>
      <w:rFonts w:ascii="Arial" w:hAnsi="Arial" w:cs="Times New Roman"/>
      <w:b/>
      <w:bCs/>
      <w:kern w:val="0"/>
      <w:sz w:val="28"/>
      <w:szCs w:val="28"/>
      <w:lang w:eastAsia="en-US"/>
    </w:rPr>
  </w:style>
  <w:style w:type="character" w:customStyle="1" w:styleId="46">
    <w:name w:val="标题 6 Char"/>
    <w:link w:val="8"/>
    <w:semiHidden/>
    <w:qFormat/>
    <w:locked/>
    <w:uiPriority w:val="99"/>
    <w:rPr>
      <w:rFonts w:ascii="Cambria" w:hAnsi="Cambria" w:eastAsia="宋体" w:cs="Times New Roman"/>
      <w:b/>
      <w:bCs/>
      <w:kern w:val="0"/>
      <w:sz w:val="24"/>
      <w:szCs w:val="24"/>
      <w:lang w:eastAsia="en-US"/>
    </w:rPr>
  </w:style>
  <w:style w:type="character" w:customStyle="1" w:styleId="47">
    <w:name w:val="标题 7 Char"/>
    <w:link w:val="9"/>
    <w:semiHidden/>
    <w:qFormat/>
    <w:locked/>
    <w:uiPriority w:val="99"/>
    <w:rPr>
      <w:rFonts w:ascii="Arial" w:hAnsi="Arial" w:cs="Times New Roman"/>
      <w:b/>
      <w:bCs/>
      <w:kern w:val="0"/>
      <w:sz w:val="24"/>
      <w:szCs w:val="24"/>
      <w:lang w:eastAsia="en-US"/>
    </w:rPr>
  </w:style>
  <w:style w:type="character" w:customStyle="1" w:styleId="48">
    <w:name w:val="标题 8 Char"/>
    <w:link w:val="10"/>
    <w:semiHidden/>
    <w:qFormat/>
    <w:locked/>
    <w:uiPriority w:val="99"/>
    <w:rPr>
      <w:rFonts w:ascii="Cambria" w:hAnsi="Cambria" w:eastAsia="宋体" w:cs="Times New Roman"/>
      <w:kern w:val="0"/>
      <w:sz w:val="24"/>
      <w:szCs w:val="24"/>
      <w:lang w:eastAsia="en-US"/>
    </w:rPr>
  </w:style>
  <w:style w:type="character" w:customStyle="1" w:styleId="49">
    <w:name w:val="标题 9 Char"/>
    <w:link w:val="11"/>
    <w:semiHidden/>
    <w:qFormat/>
    <w:locked/>
    <w:uiPriority w:val="99"/>
    <w:rPr>
      <w:rFonts w:ascii="Cambria" w:hAnsi="Cambria" w:eastAsia="宋体" w:cs="Times New Roman"/>
      <w:kern w:val="0"/>
      <w:sz w:val="21"/>
      <w:szCs w:val="21"/>
      <w:lang w:eastAsia="en-US"/>
    </w:rPr>
  </w:style>
  <w:style w:type="character" w:customStyle="1" w:styleId="50">
    <w:name w:val="text Char"/>
    <w:link w:val="3"/>
    <w:qFormat/>
    <w:locked/>
    <w:uiPriority w:val="99"/>
    <w:rPr>
      <w:rFonts w:ascii="Arial" w:hAnsi="Arial" w:cs="Times New Roman"/>
      <w:sz w:val="24"/>
      <w:szCs w:val="24"/>
    </w:rPr>
  </w:style>
  <w:style w:type="character" w:customStyle="1" w:styleId="51">
    <w:name w:val="页眉 Char"/>
    <w:link w:val="23"/>
    <w:qFormat/>
    <w:locked/>
    <w:uiPriority w:val="99"/>
    <w:rPr>
      <w:rFonts w:ascii="Arial" w:hAnsi="Arial" w:eastAsia="宋体" w:cs="Times New Roman"/>
      <w:sz w:val="24"/>
      <w:szCs w:val="24"/>
      <w:lang w:val="en-US" w:eastAsia="en-US" w:bidi="ar-SA"/>
    </w:rPr>
  </w:style>
  <w:style w:type="character" w:customStyle="1" w:styleId="52">
    <w:name w:val="页脚 Char"/>
    <w:link w:val="22"/>
    <w:qFormat/>
    <w:locked/>
    <w:uiPriority w:val="99"/>
    <w:rPr>
      <w:rFonts w:ascii="Arial" w:hAnsi="Arial" w:cs="Times New Roman"/>
      <w:kern w:val="0"/>
      <w:sz w:val="18"/>
      <w:szCs w:val="18"/>
      <w:lang w:eastAsia="en-US"/>
    </w:rPr>
  </w:style>
  <w:style w:type="character" w:customStyle="1" w:styleId="53">
    <w:name w:val="批注框文本 Char"/>
    <w:link w:val="21"/>
    <w:semiHidden/>
    <w:qFormat/>
    <w:locked/>
    <w:uiPriority w:val="99"/>
    <w:rPr>
      <w:rFonts w:ascii="Arial" w:hAnsi="Arial" w:cs="Times New Roman"/>
      <w:kern w:val="0"/>
      <w:sz w:val="2"/>
      <w:lang w:eastAsia="en-US"/>
    </w:rPr>
  </w:style>
  <w:style w:type="character" w:customStyle="1" w:styleId="54">
    <w:name w:val="批注文字 Char"/>
    <w:link w:val="13"/>
    <w:semiHidden/>
    <w:qFormat/>
    <w:locked/>
    <w:uiPriority w:val="99"/>
    <w:rPr>
      <w:rFonts w:ascii="Arial" w:hAnsi="Arial" w:cs="Times New Roman"/>
      <w:kern w:val="0"/>
      <w:sz w:val="24"/>
      <w:szCs w:val="24"/>
      <w:lang w:eastAsia="en-US"/>
    </w:rPr>
  </w:style>
  <w:style w:type="paragraph" w:customStyle="1" w:styleId="55">
    <w:name w:val="Title Page footer"/>
    <w:basedOn w:val="1"/>
    <w:qFormat/>
    <w:uiPriority w:val="99"/>
    <w:pPr>
      <w:spacing w:before="120" w:after="120"/>
      <w:ind w:left="59"/>
    </w:pPr>
    <w:rPr>
      <w:sz w:val="20"/>
      <w:lang w:val="fr-FR"/>
    </w:rPr>
  </w:style>
  <w:style w:type="paragraph" w:customStyle="1" w:styleId="56">
    <w:name w:val="ToC Header"/>
    <w:basedOn w:val="1"/>
    <w:qFormat/>
    <w:uiPriority w:val="99"/>
    <w:pPr>
      <w:tabs>
        <w:tab w:val="left" w:pos="833"/>
      </w:tabs>
      <w:spacing w:after="120"/>
    </w:pPr>
    <w:rPr>
      <w:b/>
      <w:sz w:val="32"/>
      <w:szCs w:val="32"/>
    </w:rPr>
  </w:style>
  <w:style w:type="paragraph" w:customStyle="1" w:styleId="57">
    <w:name w:val="table header"/>
    <w:basedOn w:val="1"/>
    <w:qFormat/>
    <w:uiPriority w:val="99"/>
    <w:pPr>
      <w:spacing w:before="60" w:after="60"/>
    </w:pPr>
    <w:rPr>
      <w:b/>
      <w:bCs/>
    </w:rPr>
  </w:style>
  <w:style w:type="paragraph" w:customStyle="1" w:styleId="58">
    <w:name w:val="table text"/>
    <w:basedOn w:val="1"/>
    <w:qFormat/>
    <w:uiPriority w:val="99"/>
    <w:pPr>
      <w:spacing w:before="60" w:after="60"/>
    </w:pPr>
  </w:style>
  <w:style w:type="character" w:customStyle="1" w:styleId="59">
    <w:name w:val="脚注文本 Char"/>
    <w:link w:val="26"/>
    <w:semiHidden/>
    <w:qFormat/>
    <w:locked/>
    <w:uiPriority w:val="99"/>
    <w:rPr>
      <w:rFonts w:ascii="Arial" w:hAnsi="Arial" w:cs="Times New Roman"/>
      <w:kern w:val="0"/>
      <w:sz w:val="18"/>
      <w:szCs w:val="18"/>
      <w:lang w:eastAsia="en-US"/>
    </w:rPr>
  </w:style>
  <w:style w:type="paragraph" w:customStyle="1" w:styleId="60">
    <w:name w:val="Appendix"/>
    <w:basedOn w:val="1"/>
    <w:next w:val="3"/>
    <w:qFormat/>
    <w:uiPriority w:val="99"/>
    <w:pPr>
      <w:keepNext/>
      <w:pageBreakBefore/>
      <w:tabs>
        <w:tab w:val="left" w:pos="1440"/>
      </w:tabs>
      <w:spacing w:before="240" w:after="240"/>
      <w:outlineLvl w:val="0"/>
    </w:pPr>
    <w:rPr>
      <w:b/>
      <w:sz w:val="32"/>
      <w:szCs w:val="20"/>
    </w:rPr>
  </w:style>
  <w:style w:type="paragraph" w:customStyle="1" w:styleId="61">
    <w:name w:val="TableText:11"/>
    <w:basedOn w:val="1"/>
    <w:link w:val="62"/>
    <w:qFormat/>
    <w:uiPriority w:val="0"/>
    <w:pPr>
      <w:spacing w:before="60" w:after="60"/>
    </w:pPr>
    <w:rPr>
      <w:szCs w:val="22"/>
    </w:rPr>
  </w:style>
  <w:style w:type="character" w:customStyle="1" w:styleId="62">
    <w:name w:val="TableText:11 Char"/>
    <w:link w:val="61"/>
    <w:qFormat/>
    <w:locked/>
    <w:uiPriority w:val="0"/>
    <w:rPr>
      <w:rFonts w:ascii="Arial" w:hAnsi="Arial" w:eastAsia="宋体" w:cs="Times New Roman"/>
      <w:sz w:val="22"/>
      <w:szCs w:val="22"/>
      <w:lang w:val="en-US" w:eastAsia="en-US" w:bidi="ar-SA"/>
    </w:rPr>
  </w:style>
  <w:style w:type="paragraph" w:customStyle="1" w:styleId="63">
    <w:name w:val="TableText:9"/>
    <w:basedOn w:val="61"/>
    <w:qFormat/>
    <w:uiPriority w:val="0"/>
    <w:pPr>
      <w:spacing w:before="20" w:after="20"/>
    </w:pPr>
    <w:rPr>
      <w:sz w:val="18"/>
    </w:rPr>
  </w:style>
  <w:style w:type="character" w:customStyle="1" w:styleId="64">
    <w:name w:val="批注主题 Char"/>
    <w:link w:val="12"/>
    <w:semiHidden/>
    <w:qFormat/>
    <w:locked/>
    <w:uiPriority w:val="99"/>
    <w:rPr>
      <w:rFonts w:ascii="Arial" w:hAnsi="Arial" w:cs="Times New Roman"/>
      <w:b/>
      <w:bCs/>
      <w:kern w:val="0"/>
      <w:sz w:val="24"/>
      <w:szCs w:val="24"/>
      <w:lang w:eastAsia="en-US"/>
    </w:rPr>
  </w:style>
  <w:style w:type="paragraph" w:customStyle="1" w:styleId="65">
    <w:name w:val="Hd:1"/>
    <w:basedOn w:val="1"/>
    <w:next w:val="3"/>
    <w:qFormat/>
    <w:uiPriority w:val="0"/>
    <w:pPr>
      <w:keepNext/>
      <w:spacing w:before="180" w:after="60"/>
      <w:ind w:left="1134" w:hanging="1134"/>
    </w:pPr>
    <w:rPr>
      <w:rFonts w:eastAsia="MS Mincho"/>
      <w:b/>
      <w:sz w:val="32"/>
      <w:szCs w:val="32"/>
      <w:lang w:eastAsia="ja-JP"/>
    </w:rPr>
  </w:style>
  <w:style w:type="paragraph" w:customStyle="1" w:styleId="66">
    <w:name w:val="Text"/>
    <w:basedOn w:val="1"/>
    <w:link w:val="67"/>
    <w:qFormat/>
    <w:uiPriority w:val="99"/>
    <w:pPr>
      <w:spacing w:after="120"/>
    </w:pPr>
    <w:rPr>
      <w:szCs w:val="22"/>
    </w:rPr>
  </w:style>
  <w:style w:type="character" w:customStyle="1" w:styleId="67">
    <w:name w:val="Text Char"/>
    <w:link w:val="66"/>
    <w:qFormat/>
    <w:locked/>
    <w:uiPriority w:val="99"/>
    <w:rPr>
      <w:rFonts w:ascii="Arial" w:hAnsi="Arial" w:eastAsia="宋体" w:cs="Times New Roman"/>
      <w:sz w:val="22"/>
      <w:szCs w:val="22"/>
      <w:lang w:val="en-US" w:eastAsia="en-US" w:bidi="ar-SA"/>
    </w:rPr>
  </w:style>
  <w:style w:type="paragraph" w:customStyle="1" w:styleId="68">
    <w:name w:val="Text:Num"/>
    <w:basedOn w:val="1"/>
    <w:qFormat/>
    <w:uiPriority w:val="99"/>
    <w:pPr>
      <w:tabs>
        <w:tab w:val="left" w:pos="357"/>
      </w:tabs>
      <w:spacing w:after="120"/>
      <w:ind w:left="714" w:hanging="357"/>
    </w:pPr>
    <w:rPr>
      <w:szCs w:val="20"/>
      <w:lang w:eastAsia="ja-JP"/>
    </w:rPr>
  </w:style>
  <w:style w:type="paragraph" w:customStyle="1" w:styleId="69">
    <w:name w:val="TOC Headings"/>
    <w:basedOn w:val="1"/>
    <w:semiHidden/>
    <w:qFormat/>
    <w:uiPriority w:val="99"/>
    <w:pPr>
      <w:keepNext/>
      <w:tabs>
        <w:tab w:val="center" w:pos="4820"/>
        <w:tab w:val="right" w:pos="9639"/>
      </w:tabs>
      <w:spacing w:before="397" w:after="227"/>
    </w:pPr>
    <w:rPr>
      <w:b/>
      <w:sz w:val="28"/>
      <w:szCs w:val="32"/>
      <w:lang w:eastAsia="de-DE"/>
    </w:rPr>
  </w:style>
  <w:style w:type="paragraph" w:customStyle="1" w:styleId="70">
    <w:name w:val="Text:Bull"/>
    <w:basedOn w:val="1"/>
    <w:link w:val="101"/>
    <w:qFormat/>
    <w:uiPriority w:val="99"/>
    <w:pPr>
      <w:spacing w:after="120"/>
    </w:pPr>
    <w:rPr>
      <w:rFonts w:cs="Arial"/>
      <w:b/>
      <w:color w:val="000000"/>
      <w:szCs w:val="22"/>
      <w:lang w:eastAsia="zh-CN"/>
    </w:rPr>
  </w:style>
  <w:style w:type="paragraph" w:customStyle="1" w:styleId="71">
    <w:name w:val="BlockText"/>
    <w:basedOn w:val="1"/>
    <w:qFormat/>
    <w:uiPriority w:val="99"/>
    <w:pPr>
      <w:spacing w:before="60" w:after="60"/>
    </w:pPr>
    <w:rPr>
      <w:szCs w:val="22"/>
    </w:rPr>
  </w:style>
  <w:style w:type="paragraph" w:customStyle="1" w:styleId="72">
    <w:name w:val="DiagramText"/>
    <w:basedOn w:val="1"/>
    <w:qFormat/>
    <w:uiPriority w:val="99"/>
    <w:pPr>
      <w:autoSpaceDE w:val="0"/>
      <w:autoSpaceDN w:val="0"/>
      <w:adjustRightInd w:val="0"/>
      <w:jc w:val="center"/>
    </w:pPr>
    <w:rPr>
      <w:szCs w:val="22"/>
    </w:rPr>
  </w:style>
  <w:style w:type="paragraph" w:customStyle="1" w:styleId="73">
    <w:name w:val="Text:Alpha"/>
    <w:basedOn w:val="1"/>
    <w:link w:val="103"/>
    <w:qFormat/>
    <w:uiPriority w:val="99"/>
    <w:pPr>
      <w:tabs>
        <w:tab w:val="left" w:pos="357"/>
      </w:tabs>
      <w:spacing w:after="120"/>
      <w:ind w:left="714" w:hanging="357"/>
    </w:pPr>
    <w:rPr>
      <w:szCs w:val="22"/>
      <w:lang w:eastAsia="ja-JP"/>
    </w:rPr>
  </w:style>
  <w:style w:type="paragraph" w:customStyle="1" w:styleId="74">
    <w:name w:val="Text:Dash"/>
    <w:basedOn w:val="1"/>
    <w:qFormat/>
    <w:uiPriority w:val="99"/>
    <w:pPr>
      <w:tabs>
        <w:tab w:val="left" w:pos="720"/>
      </w:tabs>
      <w:spacing w:after="120"/>
      <w:ind w:left="714" w:hanging="357"/>
    </w:pPr>
    <w:rPr>
      <w:szCs w:val="22"/>
      <w:lang w:eastAsia="de-DE"/>
    </w:rPr>
  </w:style>
  <w:style w:type="paragraph" w:customStyle="1" w:styleId="75">
    <w:name w:val="Hd:App:1"/>
    <w:basedOn w:val="15"/>
    <w:next w:val="66"/>
    <w:qFormat/>
    <w:uiPriority w:val="99"/>
    <w:pPr>
      <w:keepNext/>
      <w:pageBreakBefore/>
      <w:spacing w:before="0" w:after="60"/>
      <w:ind w:left="1418" w:hanging="1418"/>
      <w:outlineLvl w:val="4"/>
    </w:pPr>
    <w:rPr>
      <w:bCs w:val="0"/>
      <w:lang w:eastAsia="ja-JP"/>
    </w:rPr>
  </w:style>
  <w:style w:type="paragraph" w:customStyle="1" w:styleId="76">
    <w:name w:val="Hd:Fig:1"/>
    <w:basedOn w:val="15"/>
    <w:next w:val="66"/>
    <w:qFormat/>
    <w:uiPriority w:val="99"/>
    <w:pPr>
      <w:keepNext/>
      <w:spacing w:after="60"/>
      <w:ind w:left="1418" w:hanging="1418"/>
      <w:outlineLvl w:val="4"/>
    </w:pPr>
    <w:rPr>
      <w:bCs w:val="0"/>
      <w:lang w:eastAsia="ja-JP"/>
    </w:rPr>
  </w:style>
  <w:style w:type="paragraph" w:customStyle="1" w:styleId="77">
    <w:name w:val="Hd:Tab:1"/>
    <w:basedOn w:val="15"/>
    <w:next w:val="66"/>
    <w:qFormat/>
    <w:uiPriority w:val="99"/>
    <w:pPr>
      <w:keepNext/>
      <w:spacing w:after="60"/>
      <w:ind w:left="1418" w:hanging="1418"/>
      <w:outlineLvl w:val="4"/>
    </w:pPr>
    <w:rPr>
      <w:bCs w:val="0"/>
      <w:lang w:eastAsia="ja-JP"/>
    </w:rPr>
  </w:style>
  <w:style w:type="paragraph" w:customStyle="1" w:styleId="78">
    <w:name w:val="Hd:CentNoNum"/>
    <w:basedOn w:val="1"/>
    <w:qFormat/>
    <w:uiPriority w:val="99"/>
    <w:pPr>
      <w:keepNext/>
      <w:spacing w:before="180" w:after="60"/>
      <w:jc w:val="center"/>
    </w:pPr>
    <w:rPr>
      <w:b/>
      <w:caps/>
      <w:sz w:val="40"/>
      <w:szCs w:val="26"/>
      <w:lang w:eastAsia="de-DE"/>
    </w:rPr>
  </w:style>
  <w:style w:type="paragraph" w:customStyle="1" w:styleId="79">
    <w:name w:val="TextCode"/>
    <w:basedOn w:val="1"/>
    <w:qFormat/>
    <w:uiPriority w:val="99"/>
    <w:pPr>
      <w:ind w:left="357"/>
    </w:pPr>
    <w:rPr>
      <w:rFonts w:ascii="Arial monospaced for SAP" w:hAnsi="Arial monospaced for SAP"/>
      <w:sz w:val="20"/>
      <w:szCs w:val="22"/>
    </w:rPr>
  </w:style>
  <w:style w:type="paragraph" w:customStyle="1" w:styleId="80">
    <w:name w:val="Hd:2"/>
    <w:basedOn w:val="1"/>
    <w:next w:val="66"/>
    <w:qFormat/>
    <w:uiPriority w:val="99"/>
    <w:pPr>
      <w:keepNext/>
      <w:spacing w:before="180" w:after="60"/>
      <w:ind w:left="1134" w:hanging="1134"/>
    </w:pPr>
    <w:rPr>
      <w:rFonts w:eastAsia="MS Mincho"/>
      <w:b/>
      <w:sz w:val="28"/>
      <w:szCs w:val="28"/>
      <w:lang w:eastAsia="ja-JP"/>
    </w:rPr>
  </w:style>
  <w:style w:type="paragraph" w:customStyle="1" w:styleId="81">
    <w:name w:val="Hd:3"/>
    <w:basedOn w:val="1"/>
    <w:next w:val="66"/>
    <w:qFormat/>
    <w:uiPriority w:val="99"/>
    <w:pPr>
      <w:keepNext/>
      <w:spacing w:before="180" w:after="60"/>
      <w:ind w:left="1134" w:hanging="1134"/>
    </w:pPr>
    <w:rPr>
      <w:rFonts w:eastAsia="MS Mincho"/>
      <w:b/>
      <w:sz w:val="26"/>
      <w:szCs w:val="26"/>
      <w:lang w:eastAsia="ja-JP"/>
    </w:rPr>
  </w:style>
  <w:style w:type="paragraph" w:customStyle="1" w:styleId="82">
    <w:name w:val="Hd:4"/>
    <w:basedOn w:val="1"/>
    <w:next w:val="66"/>
    <w:qFormat/>
    <w:uiPriority w:val="99"/>
    <w:pPr>
      <w:keepNext/>
      <w:spacing w:before="180" w:after="60"/>
      <w:ind w:left="1134" w:hanging="1134"/>
    </w:pPr>
    <w:rPr>
      <w:rFonts w:eastAsia="MS Mincho"/>
      <w:b/>
      <w:i/>
      <w:sz w:val="24"/>
      <w:lang w:eastAsia="ja-JP"/>
    </w:rPr>
  </w:style>
  <w:style w:type="paragraph" w:customStyle="1" w:styleId="83">
    <w:name w:val="DocumentTitle"/>
    <w:basedOn w:val="1"/>
    <w:qFormat/>
    <w:uiPriority w:val="99"/>
    <w:pPr>
      <w:widowControl w:val="0"/>
    </w:pPr>
    <w:rPr>
      <w:b/>
      <w:sz w:val="40"/>
      <w:szCs w:val="40"/>
      <w:lang w:eastAsia="ru-RU"/>
    </w:rPr>
  </w:style>
  <w:style w:type="paragraph" w:customStyle="1" w:styleId="84">
    <w:name w:val="DocumentSubtitle"/>
    <w:basedOn w:val="1"/>
    <w:qFormat/>
    <w:uiPriority w:val="99"/>
    <w:pPr>
      <w:widowControl w:val="0"/>
    </w:pPr>
    <w:rPr>
      <w:rFonts w:ascii="Times New Roman" w:hAnsi="Times New Roman"/>
      <w:i/>
      <w:sz w:val="46"/>
      <w:szCs w:val="46"/>
      <w:lang w:eastAsia="ru-RU"/>
    </w:rPr>
  </w:style>
  <w:style w:type="character" w:customStyle="1" w:styleId="85">
    <w:name w:val="Char Char2"/>
    <w:qFormat/>
    <w:uiPriority w:val="99"/>
    <w:rPr>
      <w:rFonts w:ascii="Arial" w:hAnsi="Arial" w:eastAsia="MS Mincho" w:cs="Arial"/>
      <w:b/>
      <w:bCs/>
      <w:iCs/>
      <w:sz w:val="28"/>
      <w:szCs w:val="28"/>
      <w:lang w:val="en-US" w:eastAsia="ja-JP" w:bidi="ar-SA"/>
    </w:rPr>
  </w:style>
  <w:style w:type="character" w:customStyle="1" w:styleId="86">
    <w:name w:val="*IM Table Text Char"/>
    <w:link w:val="87"/>
    <w:qFormat/>
    <w:locked/>
    <w:uiPriority w:val="99"/>
    <w:rPr>
      <w:rFonts w:ascii="Arial" w:hAnsi="Arial" w:eastAsia="MS Mincho" w:cs="Arial"/>
      <w:sz w:val="24"/>
      <w:szCs w:val="24"/>
      <w:lang w:val="en-US" w:eastAsia="ja-JP" w:bidi="ar-SA"/>
    </w:rPr>
  </w:style>
  <w:style w:type="paragraph" w:customStyle="1" w:styleId="87">
    <w:name w:val="*IM Table Text"/>
    <w:basedOn w:val="1"/>
    <w:link w:val="86"/>
    <w:qFormat/>
    <w:uiPriority w:val="99"/>
    <w:pPr>
      <w:spacing w:after="120"/>
    </w:pPr>
    <w:rPr>
      <w:rFonts w:eastAsia="MS Mincho" w:cs="Arial"/>
      <w:lang w:eastAsia="ja-JP"/>
    </w:rPr>
  </w:style>
  <w:style w:type="paragraph" w:customStyle="1" w:styleId="88">
    <w:name w:val="*IM Indented Bullet List"/>
    <w:basedOn w:val="1"/>
    <w:link w:val="89"/>
    <w:qFormat/>
    <w:uiPriority w:val="99"/>
    <w:pPr>
      <w:spacing w:after="60"/>
      <w:ind w:left="714" w:hanging="357"/>
    </w:pPr>
    <w:rPr>
      <w:rFonts w:cs="Arial"/>
      <w:szCs w:val="22"/>
      <w:lang w:eastAsia="ja-JP"/>
    </w:rPr>
  </w:style>
  <w:style w:type="character" w:customStyle="1" w:styleId="89">
    <w:name w:val="*IM Indented Bullet List Char"/>
    <w:link w:val="88"/>
    <w:qFormat/>
    <w:locked/>
    <w:uiPriority w:val="99"/>
    <w:rPr>
      <w:rFonts w:ascii="Arial" w:hAnsi="Arial" w:eastAsia="宋体" w:cs="Arial"/>
      <w:sz w:val="22"/>
      <w:szCs w:val="22"/>
      <w:lang w:val="en-US" w:eastAsia="ja-JP" w:bidi="ar-SA"/>
    </w:rPr>
  </w:style>
  <w:style w:type="paragraph" w:customStyle="1" w:styleId="90">
    <w:name w:val="*IM AppendixCaption"/>
    <w:basedOn w:val="1"/>
    <w:next w:val="1"/>
    <w:qFormat/>
    <w:uiPriority w:val="99"/>
    <w:pPr>
      <w:keepNext/>
      <w:pageBreakBefore/>
      <w:tabs>
        <w:tab w:val="left" w:pos="363"/>
      </w:tabs>
      <w:spacing w:after="240"/>
      <w:ind w:left="363" w:hanging="360"/>
      <w:outlineLvl w:val="0"/>
    </w:pPr>
    <w:rPr>
      <w:rFonts w:cs="Arial"/>
      <w:b/>
      <w:bCs/>
      <w:sz w:val="32"/>
      <w:szCs w:val="32"/>
      <w:lang w:eastAsia="ja-JP"/>
    </w:rPr>
  </w:style>
  <w:style w:type="character" w:customStyle="1" w:styleId="91">
    <w:name w:val="topstoryhead"/>
    <w:qFormat/>
    <w:uiPriority w:val="99"/>
    <w:rPr>
      <w:rFonts w:cs="Times New Roman"/>
    </w:rPr>
  </w:style>
  <w:style w:type="character" w:customStyle="1" w:styleId="92">
    <w:name w:val="bodycopy"/>
    <w:qFormat/>
    <w:uiPriority w:val="99"/>
    <w:rPr>
      <w:rFonts w:cs="Times New Roman"/>
    </w:rPr>
  </w:style>
  <w:style w:type="character" w:customStyle="1" w:styleId="93">
    <w:name w:val="a"/>
    <w:qFormat/>
    <w:uiPriority w:val="99"/>
    <w:rPr>
      <w:rFonts w:cs="Times New Roman"/>
    </w:rPr>
  </w:style>
  <w:style w:type="character" w:customStyle="1" w:styleId="94">
    <w:name w:val="文档结构图 Char"/>
    <w:link w:val="17"/>
    <w:semiHidden/>
    <w:qFormat/>
    <w:locked/>
    <w:uiPriority w:val="99"/>
    <w:rPr>
      <w:rFonts w:cs="Times New Roman"/>
      <w:kern w:val="0"/>
      <w:sz w:val="2"/>
      <w:lang w:eastAsia="en-US"/>
    </w:rPr>
  </w:style>
  <w:style w:type="paragraph" w:customStyle="1" w:styleId="95">
    <w:name w:val="列出段落1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96">
    <w:name w:val="*IM List Number"/>
    <w:basedOn w:val="1"/>
    <w:qFormat/>
    <w:uiPriority w:val="99"/>
    <w:pPr>
      <w:numPr>
        <w:ilvl w:val="0"/>
        <w:numId w:val="3"/>
      </w:numPr>
      <w:spacing w:after="60"/>
    </w:pPr>
    <w:rPr>
      <w:rFonts w:cs="Arial"/>
      <w:szCs w:val="22"/>
      <w:lang w:eastAsia="ja-JP"/>
    </w:rPr>
  </w:style>
  <w:style w:type="paragraph" w:customStyle="1" w:styleId="97">
    <w:name w:val="imlistnumber"/>
    <w:basedOn w:val="1"/>
    <w:qFormat/>
    <w:uiPriority w:val="99"/>
    <w:pPr>
      <w:tabs>
        <w:tab w:val="left" w:pos="360"/>
      </w:tabs>
      <w:spacing w:after="60"/>
    </w:pPr>
    <w:rPr>
      <w:rFonts w:cs="Arial"/>
      <w:szCs w:val="22"/>
      <w:lang w:eastAsia="zh-CN"/>
    </w:rPr>
  </w:style>
  <w:style w:type="character" w:customStyle="1" w:styleId="98">
    <w:name w:val="HTML 预设格式 Char"/>
    <w:link w:val="30"/>
    <w:qFormat/>
    <w:locked/>
    <w:uiPriority w:val="99"/>
    <w:rPr>
      <w:rFonts w:ascii="宋体" w:eastAsia="宋体" w:cs="宋体"/>
      <w:sz w:val="24"/>
      <w:szCs w:val="24"/>
    </w:rPr>
  </w:style>
  <w:style w:type="paragraph" w:customStyle="1" w:styleId="99">
    <w:name w:val="class"/>
    <w:basedOn w:val="70"/>
    <w:link w:val="102"/>
    <w:qFormat/>
    <w:uiPriority w:val="99"/>
  </w:style>
  <w:style w:type="paragraph" w:customStyle="1" w:styleId="100">
    <w:name w:val="Content"/>
    <w:basedOn w:val="73"/>
    <w:link w:val="104"/>
    <w:qFormat/>
    <w:uiPriority w:val="99"/>
    <w:pPr>
      <w:ind w:left="357" w:firstLine="0"/>
    </w:pPr>
  </w:style>
  <w:style w:type="character" w:customStyle="1" w:styleId="101">
    <w:name w:val="Text:Bull Char"/>
    <w:link w:val="70"/>
    <w:qFormat/>
    <w:locked/>
    <w:uiPriority w:val="99"/>
    <w:rPr>
      <w:rFonts w:ascii="Arial" w:hAnsi="Arial" w:cs="Arial"/>
      <w:b/>
      <w:color w:val="000000"/>
      <w:sz w:val="22"/>
      <w:szCs w:val="22"/>
    </w:rPr>
  </w:style>
  <w:style w:type="character" w:customStyle="1" w:styleId="102">
    <w:name w:val="class Char"/>
    <w:link w:val="99"/>
    <w:qFormat/>
    <w:locked/>
    <w:uiPriority w:val="99"/>
    <w:rPr>
      <w:rFonts w:ascii="Arial" w:hAnsi="Arial" w:cs="Arial"/>
      <w:b/>
      <w:color w:val="000000"/>
      <w:sz w:val="22"/>
      <w:szCs w:val="22"/>
    </w:rPr>
  </w:style>
  <w:style w:type="character" w:customStyle="1" w:styleId="103">
    <w:name w:val="Text:Alpha Char"/>
    <w:link w:val="73"/>
    <w:qFormat/>
    <w:locked/>
    <w:uiPriority w:val="99"/>
    <w:rPr>
      <w:rFonts w:ascii="Arial" w:hAnsi="Arial" w:cs="Times New Roman"/>
      <w:sz w:val="22"/>
      <w:szCs w:val="22"/>
      <w:lang w:eastAsia="ja-JP"/>
    </w:rPr>
  </w:style>
  <w:style w:type="character" w:customStyle="1" w:styleId="104">
    <w:name w:val="Content Char"/>
    <w:link w:val="100"/>
    <w:qFormat/>
    <w:locked/>
    <w:uiPriority w:val="99"/>
    <w:rPr>
      <w:rFonts w:ascii="Arial" w:hAnsi="Arial" w:cs="Times New Roman"/>
      <w:sz w:val="22"/>
      <w:szCs w:val="22"/>
      <w:lang w:eastAsia="ja-JP"/>
    </w:rPr>
  </w:style>
  <w:style w:type="character" w:customStyle="1" w:styleId="105">
    <w:name w:val="Char Char3"/>
    <w:qFormat/>
    <w:uiPriority w:val="99"/>
    <w:rPr>
      <w:rFonts w:ascii="Arial" w:hAnsi="Arial" w:eastAsia="宋体" w:cs="Arial"/>
      <w:b/>
      <w:bCs/>
      <w:iCs/>
      <w:sz w:val="28"/>
      <w:szCs w:val="28"/>
      <w:lang w:val="en-US" w:eastAsia="en-US" w:bidi="ar-SA"/>
    </w:rPr>
  </w:style>
  <w:style w:type="character" w:customStyle="1" w:styleId="106">
    <w:name w:val="Char Char"/>
    <w:qFormat/>
    <w:uiPriority w:val="99"/>
    <w:rPr>
      <w:rFonts w:ascii="Arial" w:hAnsi="Arial" w:eastAsia="宋体" w:cs="Times New Roman"/>
      <w:sz w:val="24"/>
      <w:szCs w:val="24"/>
      <w:lang w:val="en-US" w:eastAsia="en-US" w:bidi="ar-SA"/>
    </w:rPr>
  </w:style>
  <w:style w:type="character" w:customStyle="1" w:styleId="107">
    <w:name w:val="Char Char1"/>
    <w:qFormat/>
    <w:uiPriority w:val="99"/>
    <w:rPr>
      <w:rFonts w:ascii="Arial" w:hAnsi="Arial" w:eastAsia="宋体" w:cs="Arial"/>
      <w:b/>
      <w:bCs/>
      <w:sz w:val="22"/>
      <w:szCs w:val="22"/>
      <w:lang w:val="en-US" w:eastAsia="en-US" w:bidi="ar-SA"/>
    </w:rPr>
  </w:style>
  <w:style w:type="paragraph" w:customStyle="1" w:styleId="108">
    <w:name w:val="Body 1"/>
    <w:basedOn w:val="1"/>
    <w:link w:val="109"/>
    <w:qFormat/>
    <w:uiPriority w:val="0"/>
    <w:pPr>
      <w:widowControl w:val="0"/>
      <w:numPr>
        <w:ilvl w:val="0"/>
        <w:numId w:val="4"/>
      </w:numPr>
      <w:spacing w:before="120" w:after="120"/>
      <w:jc w:val="both"/>
    </w:pPr>
    <w:rPr>
      <w:rFonts w:cs="Arial"/>
      <w:b/>
      <w:bCs/>
      <w:color w:val="000000"/>
      <w:kern w:val="2"/>
      <w:sz w:val="20"/>
      <w:szCs w:val="20"/>
      <w:lang w:eastAsia="zh-CN" w:bidi="he-IL"/>
    </w:rPr>
  </w:style>
  <w:style w:type="character" w:customStyle="1" w:styleId="109">
    <w:name w:val="Body 1 Char"/>
    <w:link w:val="108"/>
    <w:qFormat/>
    <w:uiPriority w:val="0"/>
    <w:rPr>
      <w:rFonts w:ascii="Arial" w:hAnsi="Arial" w:cs="Arial"/>
      <w:b/>
      <w:bCs/>
      <w:color w:val="000000"/>
      <w:kern w:val="2"/>
      <w:lang w:bidi="he-IL"/>
    </w:rPr>
  </w:style>
  <w:style w:type="paragraph" w:customStyle="1" w:styleId="110">
    <w:name w:val="无间隔1"/>
    <w:link w:val="111"/>
    <w:qFormat/>
    <w:uiPriority w:val="1"/>
    <w:pPr>
      <w:ind w:left="360" w:hanging="360"/>
    </w:pPr>
    <w:rPr>
      <w:rFonts w:ascii="Arial" w:hAnsi="Arial" w:eastAsia="宋体" w:cs="Times New Roman"/>
      <w:color w:val="000000"/>
      <w:lang w:val="en-US" w:eastAsia="en-US" w:bidi="ar-SA"/>
    </w:rPr>
  </w:style>
  <w:style w:type="character" w:customStyle="1" w:styleId="111">
    <w:name w:val="无间隔 Char"/>
    <w:link w:val="110"/>
    <w:qFormat/>
    <w:uiPriority w:val="1"/>
    <w:rPr>
      <w:rFonts w:ascii="Arial" w:hAnsi="Arial"/>
      <w:color w:val="000000"/>
      <w:lang w:eastAsia="en-US"/>
    </w:rPr>
  </w:style>
  <w:style w:type="paragraph" w:customStyle="1" w:styleId="112">
    <w:name w:val="正文2"/>
    <w:basedOn w:val="1"/>
    <w:link w:val="113"/>
    <w:qFormat/>
    <w:uiPriority w:val="0"/>
    <w:pPr>
      <w:widowControl w:val="0"/>
      <w:numPr>
        <w:ilvl w:val="0"/>
        <w:numId w:val="5"/>
      </w:numPr>
      <w:tabs>
        <w:tab w:val="left" w:pos="851"/>
      </w:tabs>
      <w:spacing w:before="120" w:after="120"/>
      <w:jc w:val="both"/>
    </w:pPr>
    <w:rPr>
      <w:rFonts w:cs="Arial"/>
      <w:color w:val="000000"/>
      <w:sz w:val="20"/>
      <w:szCs w:val="20"/>
      <w:lang w:eastAsia="zh-CN"/>
    </w:rPr>
  </w:style>
  <w:style w:type="character" w:customStyle="1" w:styleId="113">
    <w:name w:val="正文2 Char"/>
    <w:link w:val="112"/>
    <w:qFormat/>
    <w:uiPriority w:val="0"/>
    <w:rPr>
      <w:rFonts w:ascii="Arial" w:hAnsi="Arial" w:cs="Arial"/>
      <w:color w:val="000000"/>
    </w:rPr>
  </w:style>
  <w:style w:type="paragraph" w:customStyle="1" w:styleId="114">
    <w:name w:val="BRC一级标号正文"/>
    <w:basedOn w:val="1"/>
    <w:link w:val="115"/>
    <w:qFormat/>
    <w:uiPriority w:val="0"/>
    <w:pPr>
      <w:widowControl w:val="0"/>
      <w:numPr>
        <w:ilvl w:val="0"/>
        <w:numId w:val="6"/>
      </w:numPr>
      <w:spacing w:before="120" w:after="120" w:line="276" w:lineRule="auto"/>
      <w:jc w:val="both"/>
    </w:pPr>
    <w:rPr>
      <w:kern w:val="2"/>
      <w:sz w:val="21"/>
      <w:szCs w:val="21"/>
      <w:lang w:val="en-ZA"/>
    </w:rPr>
  </w:style>
  <w:style w:type="character" w:customStyle="1" w:styleId="115">
    <w:name w:val="BRC一级标号正文 Char"/>
    <w:link w:val="114"/>
    <w:qFormat/>
    <w:uiPriority w:val="0"/>
    <w:rPr>
      <w:rFonts w:ascii="Arial" w:hAnsi="Arial"/>
      <w:kern w:val="2"/>
      <w:sz w:val="21"/>
      <w:szCs w:val="21"/>
      <w:lang w:val="en-ZA" w:eastAsia="en-US"/>
    </w:rPr>
  </w:style>
  <w:style w:type="paragraph" w:customStyle="1" w:styleId="116">
    <w:name w:val="标题1"/>
    <w:basedOn w:val="1"/>
    <w:qFormat/>
    <w:uiPriority w:val="0"/>
    <w:pPr>
      <w:shd w:val="clear" w:color="auto" w:fill="CCCCCC"/>
      <w:spacing w:before="100" w:beforeAutospacing="1" w:after="100" w:afterAutospacing="1"/>
      <w:jc w:val="center"/>
    </w:pPr>
    <w:rPr>
      <w:rFonts w:ascii="宋体" w:hAnsi="宋体" w:cs="宋体"/>
      <w:sz w:val="24"/>
      <w:lang w:eastAsia="zh-CN"/>
    </w:rPr>
  </w:style>
  <w:style w:type="table" w:customStyle="1" w:styleId="117">
    <w:name w:val="网格表 1 浅色1"/>
    <w:basedOn w:val="39"/>
    <w:qFormat/>
    <w:uiPriority w:val="46"/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8">
    <w:name w:val="网格型浅色1"/>
    <w:basedOn w:val="39"/>
    <w:qFormat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9">
    <w:name w:val="BRC_3.1"/>
    <w:basedOn w:val="120"/>
    <w:link w:val="121"/>
    <w:qFormat/>
    <w:uiPriority w:val="0"/>
    <w:pPr>
      <w:tabs>
        <w:tab w:val="left" w:pos="747"/>
      </w:tabs>
      <w:spacing w:before="60" w:after="60"/>
    </w:pPr>
    <w:rPr>
      <w:snapToGrid/>
      <w:color w:val="0D0D0D"/>
      <w:sz w:val="22"/>
      <w:szCs w:val="20"/>
    </w:rPr>
  </w:style>
  <w:style w:type="paragraph" w:customStyle="1" w:styleId="120">
    <w:name w:val="BRC_0"/>
    <w:basedOn w:val="1"/>
    <w:link w:val="122"/>
    <w:qFormat/>
    <w:uiPriority w:val="0"/>
    <w:pPr>
      <w:widowControl w:val="0"/>
      <w:spacing w:before="120" w:after="120" w:line="276" w:lineRule="auto"/>
      <w:jc w:val="both"/>
    </w:pPr>
    <w:rPr>
      <w:snapToGrid w:val="0"/>
      <w:kern w:val="2"/>
      <w:sz w:val="21"/>
      <w:szCs w:val="21"/>
      <w:lang w:val="en-ZA" w:eastAsia="zh-CN"/>
    </w:rPr>
  </w:style>
  <w:style w:type="character" w:customStyle="1" w:styleId="121">
    <w:name w:val="BRC_3.1 Char"/>
    <w:link w:val="119"/>
    <w:qFormat/>
    <w:uiPriority w:val="0"/>
    <w:rPr>
      <w:rFonts w:ascii="Arial" w:hAnsi="Arial"/>
      <w:color w:val="0D0D0D"/>
      <w:kern w:val="2"/>
      <w:sz w:val="22"/>
      <w:lang w:val="en-ZA" w:eastAsia="zh-CN"/>
    </w:rPr>
  </w:style>
  <w:style w:type="character" w:customStyle="1" w:styleId="122">
    <w:name w:val="BRC_0 Char"/>
    <w:link w:val="120"/>
    <w:qFormat/>
    <w:uiPriority w:val="0"/>
    <w:rPr>
      <w:rFonts w:ascii="Arial" w:hAnsi="Arial"/>
      <w:snapToGrid w:val="0"/>
      <w:kern w:val="2"/>
      <w:sz w:val="21"/>
      <w:szCs w:val="21"/>
      <w:lang w:val="en-ZA" w:eastAsia="zh-CN"/>
    </w:rPr>
  </w:style>
  <w:style w:type="table" w:customStyle="1" w:styleId="123">
    <w:name w:val="网格表 2 - 着色 11"/>
    <w:basedOn w:val="39"/>
    <w:qFormat/>
    <w:uiPriority w:val="47"/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customStyle="1" w:styleId="124">
    <w:name w:val="网格表 3 - 着色 11"/>
    <w:basedOn w:val="39"/>
    <w:qFormat/>
    <w:uiPriority w:val="48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  <w:tblStylePr w:type="neCell">
      <w:tblPr>
        <w:tblLayout w:type="fixed"/>
      </w:tblPr>
      <w:tcPr>
        <w:tcBorders>
          <w:bottom w:val="single" w:color="95B3D7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5B3D7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5B3D7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5B3D7" w:themeColor="accent1" w:themeTint="99" w:sz="4" w:space="0"/>
        </w:tcBorders>
      </w:tcPr>
    </w:tblStylePr>
  </w:style>
  <w:style w:type="table" w:customStyle="1" w:styleId="125">
    <w:name w:val="网格表 4 - 着色 11"/>
    <w:basedOn w:val="39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character" w:customStyle="1" w:styleId="126">
    <w:name w:val="apple-converted-space"/>
    <w:basedOn w:val="33"/>
    <w:qFormat/>
    <w:uiPriority w:val="0"/>
  </w:style>
  <w:style w:type="table" w:customStyle="1" w:styleId="127">
    <w:name w:val="Grid Table 4 Accent 1"/>
    <w:basedOn w:val="39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customStyle="1" w:styleId="128">
    <w:name w:val="List Table 4 Accent 5"/>
    <w:basedOn w:val="39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AEEF3" w:themeFill="accent5" w:themeFillTint="33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customStyle="1" w:styleId="129">
    <w:name w:val="List Table 3 Accent 6"/>
    <w:basedOn w:val="39"/>
    <w:qFormat/>
    <w:uiPriority w:val="48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F79646" w:themeColor="accent6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130">
    <w:name w:val="List Table 6 Colorful Accent 6"/>
    <w:basedOn w:val="39"/>
    <w:qFormat/>
    <w:uiPriority w:val="51"/>
    <w:rPr>
      <w:color w:val="E46C0A" w:themeColor="accent6" w:themeShade="BF"/>
    </w:rPr>
    <w:tblPr>
      <w:tblBorders>
        <w:top w:val="single" w:color="F79646" w:themeColor="accent6" w:sz="4" w:space="0"/>
        <w:bottom w:val="single" w:color="F79646" w:themeColor="accent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9D9" w:themeFill="accent6" w:themeFillTint="33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customStyle="1" w:styleId="131">
    <w:name w:val="List Table 4 Accent 6"/>
    <w:basedOn w:val="39"/>
    <w:qFormat/>
    <w:uiPriority w:val="49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9D9" w:themeFill="accent6" w:themeFillTint="33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customStyle="1" w:styleId="132">
    <w:name w:val="List Table 6 Colorful Accent 1"/>
    <w:basedOn w:val="39"/>
    <w:qFormat/>
    <w:uiPriority w:val="51"/>
    <w:rPr>
      <w:color w:val="376092" w:themeColor="accent1" w:themeShade="BF"/>
    </w:rPr>
    <w:tblPr>
      <w:tblBorders>
        <w:top w:val="single" w:color="4F81BD" w:themeColor="accent1" w:sz="4" w:space="0"/>
        <w:bottom w:val="single" w:color="4F81BD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character" w:customStyle="1" w:styleId="133">
    <w:name w:val="font11"/>
    <w:basedOn w:val="3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4">
    <w:name w:val="font21"/>
    <w:basedOn w:val="33"/>
    <w:qFormat/>
    <w:uiPriority w:val="0"/>
    <w:rPr>
      <w:rFonts w:hint="default" w:ascii="Consolas" w:hAnsi="Consolas" w:eastAsia="Consolas" w:cs="Consolas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Application Data\Microsoft\Templates\PG_GLO_Documen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3C933E-3D31-461A-9B64-DC6CC0FC80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PG_GLO_Document_Template.dot</Template>
  <Company>Bedrock</Company>
  <Pages>1</Pages>
  <Words>1478</Words>
  <Characters>8431</Characters>
  <Lines>70</Lines>
  <Paragraphs>19</Paragraphs>
  <ScaleCrop>false</ScaleCrop>
  <LinksUpToDate>false</LinksUpToDate>
  <CharactersWithSpaces>9890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2014-08-29T08:36:00Z</dcterms:created>
  <dc:creator>Hugo</dc:creator>
  <cp:lastModifiedBy>Samuel</cp:lastModifiedBy>
  <cp:lastPrinted>2007-05-24T08:22:00Z</cp:lastPrinted>
  <dcterms:modified xsi:type="dcterms:W3CDTF">2016-09-07T06:20:29Z</dcterms:modified>
  <cp:revision>477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ffective Date">
    <vt:lpwstr>Date of last signature</vt:lpwstr>
  </property>
  <property fmtid="{D5CDD505-2E9C-101B-9397-08002B2CF9AE}" pid="4" name="Title">
    <vt:lpwstr>CPP</vt:lpwstr>
  </property>
  <property fmtid="{D5CDD505-2E9C-101B-9397-08002B2CF9AE}" pid="5" name="Scope">
    <vt:lpwstr>PGL</vt:lpwstr>
  </property>
  <property fmtid="{D5CDD505-2E9C-101B-9397-08002B2CF9AE}" pid="6" name="DocumentType">
    <vt:lpwstr>Technical System Design</vt:lpwstr>
  </property>
  <property fmtid="{D5CDD505-2E9C-101B-9397-08002B2CF9AE}" pid="7" name="Creation Date">
    <vt:lpwstr>27-Dec-2008</vt:lpwstr>
  </property>
  <property fmtid="{D5CDD505-2E9C-101B-9397-08002B2CF9AE}" pid="8" name="DocID">
    <vt:lpwstr>PGM_TSD_5</vt:lpwstr>
  </property>
  <property fmtid="{D5CDD505-2E9C-101B-9397-08002B2CF9AE}" pid="9" name="Status">
    <vt:lpwstr>Draft</vt:lpwstr>
  </property>
  <property fmtid="{D5CDD505-2E9C-101B-9397-08002B2CF9AE}" pid="10" name="Organization">
    <vt:lpwstr>PGL</vt:lpwstr>
  </property>
  <property fmtid="{D5CDD505-2E9C-101B-9397-08002B2CF9AE}" pid="11" name="KSOProductBuildVer">
    <vt:lpwstr>2052-10.1.0.5866</vt:lpwstr>
  </property>
</Properties>
</file>